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EDCBE" w14:textId="343A90A5" w:rsidR="00EF270A" w:rsidRDefault="00FF2804" w:rsidP="00380C90">
      <w:pPr>
        <w:pStyle w:val="ac"/>
        <w:tabs>
          <w:tab w:val="left" w:pos="6980"/>
        </w:tabs>
        <w:jc w:val="center"/>
        <w:rPr>
          <w:rFonts w:hint="eastAsia"/>
          <w:color w:val="000000" w:themeColor="text1"/>
          <w:sz w:val="52"/>
          <w:szCs w:val="52"/>
        </w:rPr>
      </w:pPr>
      <w:r w:rsidRPr="00FF2804">
        <w:rPr>
          <w:color w:val="0070C0"/>
          <w:sz w:val="52"/>
          <w:szCs w:val="52"/>
        </w:rPr>
        <w:t>U</w:t>
      </w:r>
      <w:r w:rsidR="001C6B38">
        <w:rPr>
          <w:rFonts w:hint="eastAsia"/>
          <w:color w:val="0070C0"/>
          <w:sz w:val="52"/>
          <w:szCs w:val="52"/>
        </w:rPr>
        <w:t>F</w:t>
      </w:r>
      <w:r w:rsidR="001154E5">
        <w:rPr>
          <w:color w:val="0070C0"/>
          <w:sz w:val="52"/>
          <w:szCs w:val="52"/>
        </w:rPr>
        <w:t xml:space="preserve"> Design</w:t>
      </w:r>
      <w:r w:rsidRPr="00FF2804">
        <w:rPr>
          <w:color w:val="000000" w:themeColor="text1"/>
          <w:sz w:val="52"/>
          <w:szCs w:val="52"/>
        </w:rPr>
        <w:t xml:space="preserve"> of react-native</w:t>
      </w:r>
    </w:p>
    <w:p w14:paraId="6D85CBE9" w14:textId="4FDB56FF" w:rsidR="00D167AF" w:rsidRDefault="00D167AF" w:rsidP="00D167A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A54C4E" wp14:editId="1CDB6A62">
            <wp:extent cx="2877272" cy="24899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F 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985" cy="251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8CE288" w14:textId="77777777" w:rsidR="00D167AF" w:rsidRDefault="00D167AF" w:rsidP="00D167AF">
      <w:pPr>
        <w:jc w:val="center"/>
        <w:rPr>
          <w:rFonts w:hint="eastAsia"/>
        </w:rPr>
      </w:pPr>
    </w:p>
    <w:p w14:paraId="27B75C50" w14:textId="656A10B8" w:rsidR="00EF270A" w:rsidRPr="000D700A" w:rsidRDefault="000D700A" w:rsidP="000D700A">
      <w:pPr>
        <w:pStyle w:val="1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04214" wp14:editId="005B9F05">
                <wp:simplePos x="0" y="0"/>
                <wp:positionH relativeFrom="column">
                  <wp:posOffset>-62865</wp:posOffset>
                </wp:positionH>
                <wp:positionV relativeFrom="paragraph">
                  <wp:posOffset>352089</wp:posOffset>
                </wp:positionV>
                <wp:extent cx="45719" cy="571500"/>
                <wp:effectExtent l="0" t="0" r="31115" b="38100"/>
                <wp:wrapThrough wrapText="bothSides">
                  <wp:wrapPolygon edited="0">
                    <wp:start x="0" y="0"/>
                    <wp:lineTo x="0" y="22080"/>
                    <wp:lineTo x="24338" y="22080"/>
                    <wp:lineTo x="24338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DCAE7" id="矩形 1" o:spid="_x0000_s1026" style="position:absolute;left:0;text-align:left;margin-left:-4.95pt;margin-top:27.7pt;width:3.6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" fillcolor="black [3200]" strokecolor="black [1600]" strokeweight="1pt">
                <w10:wrap type="through"/>
              </v:rect>
            </w:pict>
          </mc:Fallback>
        </mc:AlternateContent>
      </w:r>
      <w:r w:rsidR="00FF2804" w:rsidRPr="000D700A">
        <w:rPr>
          <w:rFonts w:hint="eastAsia"/>
          <w:sz w:val="44"/>
          <w:szCs w:val="44"/>
        </w:rPr>
        <w:t>简介</w:t>
      </w:r>
    </w:p>
    <w:p w14:paraId="2777CF89" w14:textId="3986C595" w:rsidR="00EF270A" w:rsidRDefault="000D700A" w:rsidP="000D700A">
      <w:r>
        <w:rPr>
          <w:rFonts w:hint="eastAsia"/>
        </w:rPr>
        <w:t xml:space="preserve"> </w:t>
      </w:r>
      <w:r w:rsidR="00654B37" w:rsidRPr="00D167AF">
        <w:rPr>
          <w:rFonts w:hint="eastAsia"/>
          <w:w w:val="94"/>
          <w:fitText w:val="8556" w:id="1558441728"/>
        </w:rPr>
        <w:t>基于</w:t>
      </w:r>
      <w:r w:rsidR="00654B37" w:rsidRPr="00D167AF">
        <w:rPr>
          <w:w w:val="94"/>
          <w:fitText w:val="8556" w:id="1558441728"/>
        </w:rPr>
        <w:t>re</w:t>
      </w:r>
      <w:r w:rsidR="00B46A58" w:rsidRPr="00D167AF">
        <w:rPr>
          <w:w w:val="94"/>
          <w:fitText w:val="8556" w:id="1558441728"/>
        </w:rPr>
        <w:t>act-native</w:t>
      </w:r>
      <w:r w:rsidR="00B46A58" w:rsidRPr="00D167AF">
        <w:rPr>
          <w:rFonts w:hint="eastAsia"/>
          <w:w w:val="94"/>
          <w:fitText w:val="8556" w:id="1558441728"/>
        </w:rPr>
        <w:t>的移动端</w:t>
      </w:r>
      <w:r w:rsidR="00B46A58" w:rsidRPr="00D167AF">
        <w:rPr>
          <w:rFonts w:hint="eastAsia"/>
          <w:w w:val="94"/>
          <w:fitText w:val="8556" w:id="1558441728"/>
        </w:rPr>
        <w:t>UI</w:t>
      </w:r>
      <w:r w:rsidR="00B46A58" w:rsidRPr="00D167AF">
        <w:rPr>
          <w:rFonts w:hint="eastAsia"/>
          <w:w w:val="94"/>
          <w:fitText w:val="8556" w:id="1558441728"/>
        </w:rPr>
        <w:t>库，为中大型移动项目提供开箱即用的丰富组件和工具</w:t>
      </w:r>
      <w:r w:rsidR="00B46A58" w:rsidRPr="00D167AF">
        <w:rPr>
          <w:rFonts w:hint="eastAsia"/>
          <w:spacing w:val="56"/>
          <w:w w:val="94"/>
          <w:fitText w:val="8556" w:id="1558441728"/>
        </w:rPr>
        <w:t>。</w:t>
      </w:r>
    </w:p>
    <w:p w14:paraId="6515D05C" w14:textId="3811E256" w:rsidR="00B21DB3" w:rsidRDefault="00B21DB3" w:rsidP="00B21DB3">
      <w:pPr>
        <w:pStyle w:val="1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736B6" wp14:editId="314B72BA">
                <wp:simplePos x="0" y="0"/>
                <wp:positionH relativeFrom="column">
                  <wp:posOffset>-62865</wp:posOffset>
                </wp:positionH>
                <wp:positionV relativeFrom="paragraph">
                  <wp:posOffset>289485</wp:posOffset>
                </wp:positionV>
                <wp:extent cx="45719" cy="571500"/>
                <wp:effectExtent l="0" t="0" r="31115" b="38100"/>
                <wp:wrapThrough wrapText="bothSides">
                  <wp:wrapPolygon edited="0">
                    <wp:start x="0" y="0"/>
                    <wp:lineTo x="0" y="22080"/>
                    <wp:lineTo x="24338" y="22080"/>
                    <wp:lineTo x="24338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0262B" id="矩形 4" o:spid="_x0000_s1026" style="position:absolute;left:0;text-align:left;margin-left:-4.95pt;margin-top:22.8pt;width:3.6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" fillcolor="black [3200]" strokecolor="black [1600]" strokeweight="1pt">
                <w10:wrap type="through"/>
              </v:rect>
            </w:pict>
          </mc:Fallback>
        </mc:AlternateContent>
      </w:r>
      <w:r>
        <w:rPr>
          <w:rFonts w:hint="eastAsia"/>
          <w:sz w:val="44"/>
          <w:szCs w:val="44"/>
        </w:rPr>
        <w:t>特性</w:t>
      </w:r>
    </w:p>
    <w:p w14:paraId="582391AB" w14:textId="205C7C79" w:rsidR="00B21DB3" w:rsidRDefault="000D0E04" w:rsidP="008E1514">
      <w:pPr>
        <w:pStyle w:val="afa"/>
        <w:numPr>
          <w:ilvl w:val="0"/>
          <w:numId w:val="3"/>
        </w:numPr>
        <w:ind w:firstLineChars="0"/>
      </w:pPr>
      <w:r>
        <w:rPr>
          <w:rFonts w:hint="eastAsia"/>
        </w:rPr>
        <w:t>主题定制</w:t>
      </w:r>
    </w:p>
    <w:p w14:paraId="1A457C9A" w14:textId="64DB41D8" w:rsidR="000B2765" w:rsidRDefault="005C107A" w:rsidP="008E1514">
      <w:pPr>
        <w:pStyle w:val="afa"/>
        <w:numPr>
          <w:ilvl w:val="0"/>
          <w:numId w:val="3"/>
        </w:numPr>
        <w:ind w:firstLineChars="0"/>
      </w:pPr>
      <w:r>
        <w:rPr>
          <w:rFonts w:hint="eastAsia"/>
        </w:rPr>
        <w:t>灵活独立</w:t>
      </w:r>
    </w:p>
    <w:p w14:paraId="2E471183" w14:textId="06C39C18" w:rsidR="00F35F1A" w:rsidRDefault="00F35F1A" w:rsidP="008E1514">
      <w:pPr>
        <w:pStyle w:val="afa"/>
        <w:numPr>
          <w:ilvl w:val="0"/>
          <w:numId w:val="3"/>
        </w:numPr>
        <w:ind w:firstLineChars="0"/>
      </w:pPr>
      <w:r>
        <w:rPr>
          <w:rFonts w:hint="eastAsia"/>
        </w:rPr>
        <w:t>开发</w:t>
      </w:r>
      <w:r>
        <w:rPr>
          <w:lang w:val="en-US"/>
        </w:rPr>
        <w:t>…</w:t>
      </w:r>
    </w:p>
    <w:p w14:paraId="333F1831" w14:textId="3BDE1152" w:rsidR="00B21DB3" w:rsidRDefault="00B21DB3" w:rsidP="00B21DB3">
      <w:pPr>
        <w:pStyle w:val="1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E0B750" wp14:editId="4FE54BAF">
                <wp:simplePos x="0" y="0"/>
                <wp:positionH relativeFrom="column">
                  <wp:posOffset>-62865</wp:posOffset>
                </wp:positionH>
                <wp:positionV relativeFrom="paragraph">
                  <wp:posOffset>289485</wp:posOffset>
                </wp:positionV>
                <wp:extent cx="45719" cy="571500"/>
                <wp:effectExtent l="0" t="0" r="31115" b="38100"/>
                <wp:wrapThrough wrapText="bothSides">
                  <wp:wrapPolygon edited="0">
                    <wp:start x="0" y="0"/>
                    <wp:lineTo x="0" y="22080"/>
                    <wp:lineTo x="24338" y="22080"/>
                    <wp:lineTo x="24338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18137" id="矩形 6" o:spid="_x0000_s1026" style="position:absolute;left:0;text-align:left;margin-left:-4.95pt;margin-top:22.8pt;width:3.6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" fillcolor="black [3200]" strokecolor="black [1600]" strokeweight="1pt">
                <w10:wrap type="through"/>
              </v:rect>
            </w:pict>
          </mc:Fallback>
        </mc:AlternateContent>
      </w:r>
      <w:r>
        <w:rPr>
          <w:rFonts w:hint="eastAsia"/>
          <w:sz w:val="44"/>
          <w:szCs w:val="44"/>
        </w:rPr>
        <w:t>组件</w:t>
      </w:r>
    </w:p>
    <w:p w14:paraId="168FE213" w14:textId="181107E4" w:rsidR="00B21DB3" w:rsidRPr="002318FA" w:rsidRDefault="008E1514" w:rsidP="008E1514">
      <w:pPr>
        <w:pStyle w:val="2"/>
        <w:rPr>
          <w:b/>
          <w:sz w:val="28"/>
          <w:szCs w:val="28"/>
        </w:rPr>
      </w:pPr>
      <w:r w:rsidRPr="002318FA">
        <w:rPr>
          <w:rFonts w:hint="eastAsia"/>
          <w:b/>
          <w:sz w:val="28"/>
          <w:szCs w:val="28"/>
        </w:rPr>
        <w:t>Basic</w:t>
      </w:r>
    </w:p>
    <w:p w14:paraId="4F131E2A" w14:textId="4F0297F0" w:rsidR="00DB4AA5" w:rsidRDefault="00DB4AA5" w:rsidP="00DB4AA5">
      <w:pPr>
        <w:pStyle w:val="3"/>
        <w:rPr>
          <w:lang w:val="en-US"/>
        </w:rPr>
      </w:pP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  <w:lang w:val="en-US"/>
        </w:rPr>
        <w:t>配色</w:t>
      </w:r>
    </w:p>
    <w:p w14:paraId="727F1715" w14:textId="10A57632" w:rsidR="00DB4AA5" w:rsidRDefault="00DB4AA5" w:rsidP="00DB4AA5">
      <w:pPr>
        <w:pStyle w:val="4"/>
        <w:rPr>
          <w:lang w:val="en-US"/>
        </w:rPr>
      </w:pPr>
      <w:r>
        <w:rPr>
          <w:rFonts w:hint="eastAsia"/>
          <w:lang w:val="en-US"/>
        </w:rPr>
        <w:t>配色方案</w:t>
      </w:r>
    </w:p>
    <w:p w14:paraId="4368EB4B" w14:textId="77777777" w:rsidR="0053239B" w:rsidRDefault="0053239B" w:rsidP="0053239B">
      <w:pPr>
        <w:rPr>
          <w:rFonts w:ascii="Helvetica Neue" w:eastAsia="Times New Roman" w:hAnsi="Helvetica Neue"/>
        </w:rPr>
      </w:pPr>
      <w:r>
        <w:lastRenderedPageBreak/>
        <w:t>主色</w:t>
      </w:r>
    </w:p>
    <w:p w14:paraId="2B176DC5" w14:textId="1193CBAC" w:rsidR="0053239B" w:rsidRDefault="0053239B" w:rsidP="0053239B">
      <w:pPr>
        <w:pStyle w:val="afc"/>
        <w:spacing w:before="240" w:beforeAutospacing="0" w:after="240" w:afterAutospacing="0"/>
        <w:rPr>
          <w:rFonts w:ascii="Helvetica Neue" w:hAnsi="Helvetica Neue"/>
          <w:color w:val="5E6D82"/>
          <w:sz w:val="21"/>
          <w:szCs w:val="21"/>
        </w:rPr>
      </w:pPr>
      <w:r>
        <w:rPr>
          <w:rFonts w:ascii="Helvetica Neue" w:hAnsi="Helvetica Neue" w:hint="eastAsia"/>
          <w:color w:val="5E6D82"/>
          <w:sz w:val="21"/>
          <w:szCs w:val="21"/>
        </w:rPr>
        <w:t xml:space="preserve">      </w:t>
      </w:r>
      <w:r>
        <w:rPr>
          <w:rFonts w:ascii="Helvetica Neue" w:hAnsi="Helvetica Neue"/>
          <w:color w:val="5E6D82"/>
          <w:sz w:val="21"/>
          <w:szCs w:val="21"/>
        </w:rPr>
        <w:t>主要品牌颜色是鲜艳、友好</w:t>
      </w:r>
      <w:r w:rsidR="00724784">
        <w:rPr>
          <w:rFonts w:ascii="Helvetica Neue" w:hAnsi="Helvetica Neue" w:hint="eastAsia"/>
          <w:color w:val="5E6D82"/>
          <w:sz w:val="21"/>
          <w:szCs w:val="21"/>
        </w:rPr>
        <w:t>、科技感实足</w:t>
      </w:r>
      <w:r>
        <w:rPr>
          <w:rFonts w:ascii="Helvetica Neue" w:hAnsi="Helvetica Neue"/>
          <w:color w:val="5E6D82"/>
          <w:sz w:val="21"/>
          <w:szCs w:val="21"/>
        </w:rPr>
        <w:t>的蓝色。</w:t>
      </w:r>
    </w:p>
    <w:p w14:paraId="3CDAEA05" w14:textId="77777777" w:rsidR="0053239B" w:rsidRDefault="0053239B" w:rsidP="0053239B">
      <w:pPr>
        <w:shd w:val="clear" w:color="auto" w:fill="58B7FF"/>
        <w:rPr>
          <w:rFonts w:ascii="Helvetica Neue" w:eastAsia="Times New Roman" w:hAnsi="Helvetica Neue"/>
          <w:color w:val="FFFFFF"/>
          <w:sz w:val="21"/>
          <w:szCs w:val="21"/>
        </w:rPr>
      </w:pPr>
      <w:r>
        <w:rPr>
          <w:rFonts w:ascii="Helvetica Neue" w:eastAsia="Times New Roman" w:hAnsi="Helvetica Neue"/>
          <w:color w:val="FFFFFF"/>
          <w:sz w:val="21"/>
          <w:szCs w:val="21"/>
        </w:rPr>
        <w:t>Light Blue</w:t>
      </w:r>
    </w:p>
    <w:p w14:paraId="35509849" w14:textId="77777777" w:rsidR="0053239B" w:rsidRDefault="0053239B" w:rsidP="0053239B">
      <w:pPr>
        <w:shd w:val="clear" w:color="auto" w:fill="58B7FF"/>
        <w:spacing w:line="360" w:lineRule="atLeast"/>
        <w:rPr>
          <w:rFonts w:ascii="Helvetica Neue" w:eastAsia="Times New Roman" w:hAnsi="Helvetica Neue"/>
          <w:color w:val="FFFFFF"/>
          <w:sz w:val="18"/>
          <w:szCs w:val="18"/>
        </w:rPr>
      </w:pPr>
      <w:r>
        <w:rPr>
          <w:rFonts w:ascii="Helvetica Neue" w:eastAsia="Times New Roman" w:hAnsi="Helvetica Neue"/>
          <w:color w:val="FFFFFF"/>
          <w:sz w:val="18"/>
          <w:szCs w:val="18"/>
        </w:rPr>
        <w:t>#58B7FF</w:t>
      </w:r>
    </w:p>
    <w:p w14:paraId="6FEEF385" w14:textId="77777777" w:rsidR="0053239B" w:rsidRDefault="0053239B" w:rsidP="0053239B">
      <w:pPr>
        <w:shd w:val="clear" w:color="auto" w:fill="20A0FF"/>
        <w:rPr>
          <w:rFonts w:ascii="Helvetica Neue" w:eastAsia="Times New Roman" w:hAnsi="Helvetica Neue"/>
          <w:color w:val="FFFFFF"/>
          <w:sz w:val="21"/>
          <w:szCs w:val="21"/>
        </w:rPr>
      </w:pPr>
      <w:r>
        <w:rPr>
          <w:rFonts w:ascii="Helvetica Neue" w:eastAsia="Times New Roman" w:hAnsi="Helvetica Neue"/>
          <w:color w:val="FFFFFF"/>
          <w:sz w:val="21"/>
          <w:szCs w:val="21"/>
        </w:rPr>
        <w:t>Blue</w:t>
      </w:r>
    </w:p>
    <w:p w14:paraId="3D012EB3" w14:textId="77777777" w:rsidR="0053239B" w:rsidRDefault="0053239B" w:rsidP="0053239B">
      <w:pPr>
        <w:shd w:val="clear" w:color="auto" w:fill="20A0FF"/>
        <w:spacing w:line="360" w:lineRule="atLeast"/>
        <w:rPr>
          <w:rFonts w:ascii="Helvetica Neue" w:eastAsia="Times New Roman" w:hAnsi="Helvetica Neue"/>
          <w:color w:val="FFFFFF"/>
          <w:sz w:val="18"/>
          <w:szCs w:val="18"/>
        </w:rPr>
      </w:pPr>
      <w:r>
        <w:rPr>
          <w:rFonts w:ascii="Helvetica Neue" w:eastAsia="Times New Roman" w:hAnsi="Helvetica Neue"/>
          <w:color w:val="FFFFFF"/>
          <w:sz w:val="18"/>
          <w:szCs w:val="18"/>
        </w:rPr>
        <w:t>#20A0FF</w:t>
      </w:r>
    </w:p>
    <w:p w14:paraId="71696CC1" w14:textId="77777777" w:rsidR="0053239B" w:rsidRDefault="0053239B" w:rsidP="0053239B">
      <w:pPr>
        <w:shd w:val="clear" w:color="auto" w:fill="1D8CE0"/>
        <w:rPr>
          <w:rFonts w:ascii="Helvetica Neue" w:eastAsia="Times New Roman" w:hAnsi="Helvetica Neue"/>
          <w:color w:val="FFFFFF"/>
          <w:sz w:val="21"/>
          <w:szCs w:val="21"/>
        </w:rPr>
      </w:pPr>
      <w:r>
        <w:rPr>
          <w:rFonts w:ascii="Helvetica Neue" w:eastAsia="Times New Roman" w:hAnsi="Helvetica Neue"/>
          <w:color w:val="FFFFFF"/>
          <w:sz w:val="21"/>
          <w:szCs w:val="21"/>
        </w:rPr>
        <w:t>Dark Blue</w:t>
      </w:r>
    </w:p>
    <w:p w14:paraId="747E1F3F" w14:textId="77777777" w:rsidR="0053239B" w:rsidRDefault="0053239B" w:rsidP="0053239B">
      <w:pPr>
        <w:shd w:val="clear" w:color="auto" w:fill="1D8CE0"/>
        <w:spacing w:line="360" w:lineRule="atLeast"/>
        <w:rPr>
          <w:rFonts w:ascii="Helvetica Neue" w:eastAsia="Times New Roman" w:hAnsi="Helvetica Neue"/>
          <w:color w:val="FFFFFF"/>
          <w:sz w:val="18"/>
          <w:szCs w:val="18"/>
        </w:rPr>
      </w:pPr>
      <w:r>
        <w:rPr>
          <w:rFonts w:ascii="Helvetica Neue" w:eastAsia="Times New Roman" w:hAnsi="Helvetica Neue"/>
          <w:color w:val="FFFFFF"/>
          <w:sz w:val="18"/>
          <w:szCs w:val="18"/>
        </w:rPr>
        <w:t>#1D8CE0</w:t>
      </w:r>
    </w:p>
    <w:p w14:paraId="2581ACE6" w14:textId="77777777" w:rsidR="0053239B" w:rsidRDefault="0053239B" w:rsidP="0053239B">
      <w:pPr>
        <w:rPr>
          <w:rFonts w:ascii="Helvetica Neue" w:eastAsia="Times New Roman" w:hAnsi="Helvetica Neue"/>
        </w:rPr>
      </w:pPr>
      <w:r>
        <w:t>辅助</w:t>
      </w:r>
      <w:r>
        <w:rPr>
          <w:rFonts w:ascii="MS Mincho" w:eastAsia="MS Mincho" w:hAnsi="MS Mincho" w:cs="MS Mincho"/>
        </w:rPr>
        <w:t>色</w:t>
      </w:r>
    </w:p>
    <w:p w14:paraId="7AD2B484" w14:textId="11BDB281" w:rsidR="0053239B" w:rsidRDefault="0053239B" w:rsidP="0053239B">
      <w:pPr>
        <w:pStyle w:val="afc"/>
        <w:spacing w:before="240" w:beforeAutospacing="0" w:after="240" w:afterAutospacing="0"/>
        <w:rPr>
          <w:rFonts w:ascii="Helvetica Neue" w:hAnsi="Helvetica Neue"/>
          <w:color w:val="5E6D82"/>
          <w:sz w:val="21"/>
          <w:szCs w:val="21"/>
        </w:rPr>
      </w:pPr>
      <w:r>
        <w:rPr>
          <w:rFonts w:ascii="Helvetica Neue" w:hAnsi="Helvetica Neue" w:hint="eastAsia"/>
          <w:color w:val="5E6D82"/>
          <w:sz w:val="21"/>
          <w:szCs w:val="21"/>
        </w:rPr>
        <w:t xml:space="preserve">     </w:t>
      </w:r>
      <w:r>
        <w:rPr>
          <w:rFonts w:ascii="Helvetica Neue" w:hAnsi="Helvetica Neue"/>
          <w:color w:val="5E6D82"/>
          <w:sz w:val="21"/>
          <w:szCs w:val="21"/>
        </w:rPr>
        <w:t>除了主色外的场景色，需要在不同的场景中使用（例如危险色表示危险的操作）。</w:t>
      </w:r>
    </w:p>
    <w:p w14:paraId="0064184E" w14:textId="77777777" w:rsidR="0053239B" w:rsidRDefault="0053239B" w:rsidP="0053239B">
      <w:pPr>
        <w:shd w:val="clear" w:color="auto" w:fill="20A0FF"/>
        <w:rPr>
          <w:rFonts w:ascii="Helvetica Neue" w:eastAsia="Times New Roman" w:hAnsi="Helvetica Neue"/>
          <w:color w:val="FFFFFF"/>
          <w:sz w:val="21"/>
          <w:szCs w:val="21"/>
        </w:rPr>
      </w:pPr>
      <w:r>
        <w:rPr>
          <w:rFonts w:ascii="Helvetica Neue" w:eastAsia="Times New Roman" w:hAnsi="Helvetica Neue"/>
          <w:color w:val="FFFFFF"/>
          <w:sz w:val="21"/>
          <w:szCs w:val="21"/>
        </w:rPr>
        <w:t>Blue</w:t>
      </w:r>
    </w:p>
    <w:p w14:paraId="1B050EA0" w14:textId="77777777" w:rsidR="0053239B" w:rsidRDefault="0053239B" w:rsidP="0053239B">
      <w:pPr>
        <w:shd w:val="clear" w:color="auto" w:fill="20A0FF"/>
        <w:spacing w:line="360" w:lineRule="atLeast"/>
        <w:rPr>
          <w:rFonts w:ascii="Helvetica Neue" w:eastAsia="Times New Roman" w:hAnsi="Helvetica Neue"/>
          <w:color w:val="FFFFFF"/>
          <w:sz w:val="18"/>
          <w:szCs w:val="18"/>
        </w:rPr>
      </w:pPr>
      <w:r>
        <w:rPr>
          <w:rFonts w:ascii="Helvetica Neue" w:eastAsia="Times New Roman" w:hAnsi="Helvetica Neue"/>
          <w:color w:val="FFFFFF"/>
          <w:sz w:val="18"/>
          <w:szCs w:val="18"/>
        </w:rPr>
        <w:t>#20A0FF</w:t>
      </w:r>
    </w:p>
    <w:p w14:paraId="2C0EE300" w14:textId="77777777" w:rsidR="0053239B" w:rsidRDefault="0053239B" w:rsidP="0053239B">
      <w:pPr>
        <w:shd w:val="clear" w:color="auto" w:fill="13CE66"/>
        <w:rPr>
          <w:rFonts w:ascii="Helvetica Neue" w:eastAsia="Times New Roman" w:hAnsi="Helvetica Neue"/>
          <w:color w:val="FFFFFF"/>
          <w:sz w:val="21"/>
          <w:szCs w:val="21"/>
        </w:rPr>
      </w:pPr>
      <w:r>
        <w:rPr>
          <w:rFonts w:ascii="Helvetica Neue" w:eastAsia="Times New Roman" w:hAnsi="Helvetica Neue"/>
          <w:color w:val="FFFFFF"/>
          <w:sz w:val="21"/>
          <w:szCs w:val="21"/>
        </w:rPr>
        <w:t>Success</w:t>
      </w:r>
    </w:p>
    <w:p w14:paraId="522734D1" w14:textId="77777777" w:rsidR="0053239B" w:rsidRDefault="0053239B" w:rsidP="0053239B">
      <w:pPr>
        <w:shd w:val="clear" w:color="auto" w:fill="13CE66"/>
        <w:spacing w:line="360" w:lineRule="atLeast"/>
        <w:rPr>
          <w:rFonts w:ascii="Helvetica Neue" w:eastAsia="Times New Roman" w:hAnsi="Helvetica Neue"/>
          <w:color w:val="FFFFFF"/>
          <w:sz w:val="18"/>
          <w:szCs w:val="18"/>
        </w:rPr>
      </w:pPr>
      <w:r>
        <w:rPr>
          <w:rFonts w:ascii="Helvetica Neue" w:eastAsia="Times New Roman" w:hAnsi="Helvetica Neue"/>
          <w:color w:val="FFFFFF"/>
          <w:sz w:val="18"/>
          <w:szCs w:val="18"/>
        </w:rPr>
        <w:t>#13CE66</w:t>
      </w:r>
    </w:p>
    <w:p w14:paraId="45220A25" w14:textId="77777777" w:rsidR="0053239B" w:rsidRDefault="0053239B" w:rsidP="0053239B">
      <w:pPr>
        <w:shd w:val="clear" w:color="auto" w:fill="F7BA2A"/>
        <w:rPr>
          <w:rFonts w:ascii="Helvetica Neue" w:eastAsia="Times New Roman" w:hAnsi="Helvetica Neue"/>
          <w:color w:val="FFFFFF"/>
          <w:sz w:val="21"/>
          <w:szCs w:val="21"/>
        </w:rPr>
      </w:pPr>
      <w:r>
        <w:rPr>
          <w:rFonts w:ascii="Helvetica Neue" w:eastAsia="Times New Roman" w:hAnsi="Helvetica Neue"/>
          <w:color w:val="FFFFFF"/>
          <w:sz w:val="21"/>
          <w:szCs w:val="21"/>
        </w:rPr>
        <w:t>Warning</w:t>
      </w:r>
    </w:p>
    <w:p w14:paraId="45EC0D93" w14:textId="77777777" w:rsidR="0053239B" w:rsidRDefault="0053239B" w:rsidP="0053239B">
      <w:pPr>
        <w:shd w:val="clear" w:color="auto" w:fill="F7BA2A"/>
        <w:spacing w:line="360" w:lineRule="atLeast"/>
        <w:rPr>
          <w:rFonts w:ascii="Helvetica Neue" w:eastAsia="Times New Roman" w:hAnsi="Helvetica Neue"/>
          <w:color w:val="FFFFFF"/>
          <w:sz w:val="18"/>
          <w:szCs w:val="18"/>
        </w:rPr>
      </w:pPr>
      <w:r>
        <w:rPr>
          <w:rFonts w:ascii="Helvetica Neue" w:eastAsia="Times New Roman" w:hAnsi="Helvetica Neue"/>
          <w:color w:val="FFFFFF"/>
          <w:sz w:val="18"/>
          <w:szCs w:val="18"/>
        </w:rPr>
        <w:t>#F7BA2A</w:t>
      </w:r>
    </w:p>
    <w:p w14:paraId="0BD19BF8" w14:textId="77777777" w:rsidR="0053239B" w:rsidRDefault="0053239B" w:rsidP="0053239B">
      <w:pPr>
        <w:shd w:val="clear" w:color="auto" w:fill="FF4949"/>
        <w:rPr>
          <w:rFonts w:ascii="Helvetica Neue" w:eastAsia="Times New Roman" w:hAnsi="Helvetica Neue"/>
          <w:color w:val="FFFFFF"/>
          <w:sz w:val="21"/>
          <w:szCs w:val="21"/>
        </w:rPr>
      </w:pPr>
      <w:r>
        <w:rPr>
          <w:rFonts w:ascii="Helvetica Neue" w:eastAsia="Times New Roman" w:hAnsi="Helvetica Neue"/>
          <w:color w:val="FFFFFF"/>
          <w:sz w:val="21"/>
          <w:szCs w:val="21"/>
        </w:rPr>
        <w:t>Danger</w:t>
      </w:r>
    </w:p>
    <w:p w14:paraId="03592B3A" w14:textId="77777777" w:rsidR="0053239B" w:rsidRDefault="0053239B" w:rsidP="0053239B">
      <w:pPr>
        <w:shd w:val="clear" w:color="auto" w:fill="FF4949"/>
        <w:spacing w:line="360" w:lineRule="atLeast"/>
        <w:rPr>
          <w:rFonts w:ascii="Helvetica Neue" w:eastAsia="Times New Roman" w:hAnsi="Helvetica Neue"/>
          <w:color w:val="FFFFFF"/>
          <w:sz w:val="18"/>
          <w:szCs w:val="18"/>
        </w:rPr>
      </w:pPr>
      <w:r>
        <w:rPr>
          <w:rFonts w:ascii="Helvetica Neue" w:eastAsia="Times New Roman" w:hAnsi="Helvetica Neue"/>
          <w:color w:val="FFFFFF"/>
          <w:sz w:val="18"/>
          <w:szCs w:val="18"/>
        </w:rPr>
        <w:t>#FF4949</w:t>
      </w:r>
    </w:p>
    <w:p w14:paraId="0EDBF10B" w14:textId="77777777" w:rsidR="0053239B" w:rsidRDefault="0053239B" w:rsidP="0053239B">
      <w:pPr>
        <w:rPr>
          <w:rFonts w:ascii="Helvetica Neue" w:eastAsia="Times New Roman" w:hAnsi="Helvetica Neue"/>
        </w:rPr>
      </w:pPr>
      <w:r>
        <w:t>中性色</w:t>
      </w:r>
    </w:p>
    <w:p w14:paraId="26BAE37A" w14:textId="7E618F9F" w:rsidR="0053239B" w:rsidRDefault="0053239B" w:rsidP="0053239B">
      <w:pPr>
        <w:pStyle w:val="afc"/>
        <w:spacing w:before="240" w:beforeAutospacing="0" w:after="240" w:afterAutospacing="0"/>
        <w:rPr>
          <w:rFonts w:ascii="Helvetica Neue" w:hAnsi="Helvetica Neue"/>
          <w:color w:val="5E6D82"/>
          <w:sz w:val="21"/>
          <w:szCs w:val="21"/>
        </w:rPr>
      </w:pPr>
      <w:r>
        <w:rPr>
          <w:rFonts w:ascii="Helvetica Neue" w:hAnsi="Helvetica Neue" w:hint="eastAsia"/>
          <w:color w:val="5E6D82"/>
          <w:sz w:val="21"/>
          <w:szCs w:val="21"/>
        </w:rPr>
        <w:t xml:space="preserve">      </w:t>
      </w:r>
      <w:r>
        <w:rPr>
          <w:rFonts w:ascii="Helvetica Neue" w:hAnsi="Helvetica Neue"/>
          <w:color w:val="5E6D82"/>
          <w:sz w:val="21"/>
          <w:szCs w:val="21"/>
        </w:rPr>
        <w:t>中性色用于文本、背景和边框颜色。通过运用不同的中性色，来表现层次结构。</w:t>
      </w:r>
    </w:p>
    <w:p w14:paraId="6AB586CD" w14:textId="77777777" w:rsidR="0053239B" w:rsidRDefault="0053239B" w:rsidP="0053239B">
      <w:pPr>
        <w:shd w:val="clear" w:color="auto" w:fill="1F2D3D"/>
        <w:rPr>
          <w:rFonts w:ascii="Helvetica Neue" w:eastAsia="Times New Roman" w:hAnsi="Helvetica Neue"/>
          <w:color w:val="FFFFFF"/>
          <w:sz w:val="21"/>
          <w:szCs w:val="21"/>
        </w:rPr>
      </w:pPr>
      <w:r>
        <w:rPr>
          <w:rFonts w:ascii="Helvetica Neue" w:eastAsia="Times New Roman" w:hAnsi="Helvetica Neue"/>
          <w:color w:val="FFFFFF"/>
          <w:sz w:val="21"/>
          <w:szCs w:val="21"/>
        </w:rPr>
        <w:t>Black</w:t>
      </w:r>
    </w:p>
    <w:p w14:paraId="51014B40" w14:textId="77777777" w:rsidR="0053239B" w:rsidRDefault="0053239B" w:rsidP="0053239B">
      <w:pPr>
        <w:shd w:val="clear" w:color="auto" w:fill="1F2D3D"/>
        <w:spacing w:line="360" w:lineRule="atLeast"/>
        <w:rPr>
          <w:rFonts w:ascii="Helvetica Neue" w:eastAsia="Times New Roman" w:hAnsi="Helvetica Neue"/>
          <w:color w:val="FFFFFF"/>
          <w:sz w:val="18"/>
          <w:szCs w:val="18"/>
        </w:rPr>
      </w:pPr>
      <w:r>
        <w:rPr>
          <w:rFonts w:ascii="Helvetica Neue" w:eastAsia="Times New Roman" w:hAnsi="Helvetica Neue"/>
          <w:color w:val="FFFFFF"/>
          <w:sz w:val="18"/>
          <w:szCs w:val="18"/>
        </w:rPr>
        <w:t>#1F2D3D</w:t>
      </w:r>
    </w:p>
    <w:p w14:paraId="39B0BBDA" w14:textId="77777777" w:rsidR="0053239B" w:rsidRDefault="0053239B" w:rsidP="0053239B">
      <w:pPr>
        <w:shd w:val="clear" w:color="auto" w:fill="324057"/>
        <w:rPr>
          <w:rFonts w:ascii="Helvetica Neue" w:eastAsia="Times New Roman" w:hAnsi="Helvetica Neue"/>
          <w:color w:val="FFFFFF"/>
          <w:sz w:val="21"/>
          <w:szCs w:val="21"/>
        </w:rPr>
      </w:pPr>
      <w:r>
        <w:rPr>
          <w:rFonts w:ascii="Helvetica Neue" w:eastAsia="Times New Roman" w:hAnsi="Helvetica Neue"/>
          <w:color w:val="FFFFFF"/>
          <w:sz w:val="21"/>
          <w:szCs w:val="21"/>
        </w:rPr>
        <w:t>Light Black</w:t>
      </w:r>
    </w:p>
    <w:p w14:paraId="4C237FB9" w14:textId="77777777" w:rsidR="0053239B" w:rsidRDefault="0053239B" w:rsidP="0053239B">
      <w:pPr>
        <w:shd w:val="clear" w:color="auto" w:fill="324057"/>
        <w:spacing w:line="360" w:lineRule="atLeast"/>
        <w:rPr>
          <w:rFonts w:ascii="Helvetica Neue" w:eastAsia="Times New Roman" w:hAnsi="Helvetica Neue"/>
          <w:color w:val="FFFFFF"/>
          <w:sz w:val="18"/>
          <w:szCs w:val="18"/>
        </w:rPr>
      </w:pPr>
      <w:r>
        <w:rPr>
          <w:rFonts w:ascii="Helvetica Neue" w:eastAsia="Times New Roman" w:hAnsi="Helvetica Neue"/>
          <w:color w:val="FFFFFF"/>
          <w:sz w:val="18"/>
          <w:szCs w:val="18"/>
        </w:rPr>
        <w:t>#324057</w:t>
      </w:r>
    </w:p>
    <w:p w14:paraId="08E7BAC5" w14:textId="77777777" w:rsidR="0053239B" w:rsidRDefault="0053239B" w:rsidP="0053239B">
      <w:pPr>
        <w:shd w:val="clear" w:color="auto" w:fill="475669"/>
        <w:rPr>
          <w:rFonts w:ascii="Helvetica Neue" w:eastAsia="Times New Roman" w:hAnsi="Helvetica Neue"/>
          <w:color w:val="FFFFFF"/>
          <w:sz w:val="21"/>
          <w:szCs w:val="21"/>
        </w:rPr>
      </w:pPr>
      <w:r>
        <w:rPr>
          <w:rFonts w:ascii="Helvetica Neue" w:eastAsia="Times New Roman" w:hAnsi="Helvetica Neue"/>
          <w:color w:val="FFFFFF"/>
          <w:sz w:val="21"/>
          <w:szCs w:val="21"/>
        </w:rPr>
        <w:t>Extra Light Black</w:t>
      </w:r>
    </w:p>
    <w:p w14:paraId="3CF4D3E2" w14:textId="77777777" w:rsidR="0053239B" w:rsidRDefault="0053239B" w:rsidP="0053239B">
      <w:pPr>
        <w:shd w:val="clear" w:color="auto" w:fill="475669"/>
        <w:spacing w:line="360" w:lineRule="atLeast"/>
        <w:rPr>
          <w:rFonts w:ascii="Helvetica Neue" w:eastAsia="Times New Roman" w:hAnsi="Helvetica Neue"/>
          <w:color w:val="FFFFFF"/>
          <w:sz w:val="18"/>
          <w:szCs w:val="18"/>
        </w:rPr>
      </w:pPr>
      <w:r>
        <w:rPr>
          <w:rFonts w:ascii="Helvetica Neue" w:eastAsia="Times New Roman" w:hAnsi="Helvetica Neue"/>
          <w:color w:val="FFFFFF"/>
          <w:sz w:val="18"/>
          <w:szCs w:val="18"/>
        </w:rPr>
        <w:t>#475669</w:t>
      </w:r>
    </w:p>
    <w:p w14:paraId="17716769" w14:textId="77777777" w:rsidR="0053239B" w:rsidRDefault="0053239B" w:rsidP="0053239B">
      <w:pPr>
        <w:shd w:val="clear" w:color="auto" w:fill="8492A6"/>
        <w:rPr>
          <w:rFonts w:ascii="Helvetica Neue" w:eastAsia="Times New Roman" w:hAnsi="Helvetica Neue"/>
          <w:color w:val="FFFFFF"/>
          <w:sz w:val="21"/>
          <w:szCs w:val="21"/>
        </w:rPr>
      </w:pPr>
      <w:r>
        <w:rPr>
          <w:rFonts w:ascii="Helvetica Neue" w:eastAsia="Times New Roman" w:hAnsi="Helvetica Neue"/>
          <w:color w:val="FFFFFF"/>
          <w:sz w:val="21"/>
          <w:szCs w:val="21"/>
        </w:rPr>
        <w:t>Silver</w:t>
      </w:r>
    </w:p>
    <w:p w14:paraId="7498E69B" w14:textId="77777777" w:rsidR="0053239B" w:rsidRDefault="0053239B" w:rsidP="0053239B">
      <w:pPr>
        <w:shd w:val="clear" w:color="auto" w:fill="8492A6"/>
        <w:spacing w:line="360" w:lineRule="atLeast"/>
        <w:rPr>
          <w:rFonts w:ascii="Helvetica Neue" w:eastAsia="Times New Roman" w:hAnsi="Helvetica Neue"/>
          <w:color w:val="FFFFFF"/>
          <w:sz w:val="18"/>
          <w:szCs w:val="18"/>
        </w:rPr>
      </w:pPr>
      <w:r>
        <w:rPr>
          <w:rFonts w:ascii="Helvetica Neue" w:eastAsia="Times New Roman" w:hAnsi="Helvetica Neue"/>
          <w:color w:val="FFFFFF"/>
          <w:sz w:val="18"/>
          <w:szCs w:val="18"/>
        </w:rPr>
        <w:t>#8492A6</w:t>
      </w:r>
    </w:p>
    <w:p w14:paraId="28D3C2BE" w14:textId="77777777" w:rsidR="0053239B" w:rsidRDefault="0053239B" w:rsidP="0053239B">
      <w:pPr>
        <w:shd w:val="clear" w:color="auto" w:fill="99A9BF"/>
        <w:rPr>
          <w:rFonts w:ascii="Helvetica Neue" w:eastAsia="Times New Roman" w:hAnsi="Helvetica Neue"/>
          <w:color w:val="FFFFFF"/>
          <w:sz w:val="21"/>
          <w:szCs w:val="21"/>
        </w:rPr>
      </w:pPr>
      <w:r>
        <w:rPr>
          <w:rFonts w:ascii="Helvetica Neue" w:eastAsia="Times New Roman" w:hAnsi="Helvetica Neue"/>
          <w:color w:val="FFFFFF"/>
          <w:sz w:val="21"/>
          <w:szCs w:val="21"/>
        </w:rPr>
        <w:t>Light Silver</w:t>
      </w:r>
    </w:p>
    <w:p w14:paraId="5EE2C55E" w14:textId="77777777" w:rsidR="0053239B" w:rsidRDefault="0053239B" w:rsidP="0053239B">
      <w:pPr>
        <w:shd w:val="clear" w:color="auto" w:fill="99A9BF"/>
        <w:spacing w:line="360" w:lineRule="atLeast"/>
        <w:rPr>
          <w:rFonts w:ascii="Helvetica Neue" w:eastAsia="Times New Roman" w:hAnsi="Helvetica Neue"/>
          <w:color w:val="FFFFFF"/>
          <w:sz w:val="18"/>
          <w:szCs w:val="18"/>
        </w:rPr>
      </w:pPr>
      <w:r>
        <w:rPr>
          <w:rFonts w:ascii="Helvetica Neue" w:eastAsia="Times New Roman" w:hAnsi="Helvetica Neue"/>
          <w:color w:val="FFFFFF"/>
          <w:sz w:val="18"/>
          <w:szCs w:val="18"/>
        </w:rPr>
        <w:t>#99A9BF</w:t>
      </w:r>
    </w:p>
    <w:p w14:paraId="3CBA98E4" w14:textId="77777777" w:rsidR="0053239B" w:rsidRDefault="0053239B" w:rsidP="0053239B">
      <w:pPr>
        <w:shd w:val="clear" w:color="auto" w:fill="C0CCDA"/>
        <w:rPr>
          <w:rFonts w:ascii="Helvetica Neue" w:eastAsia="Times New Roman" w:hAnsi="Helvetica Neue"/>
          <w:color w:val="FFFFFF"/>
          <w:sz w:val="21"/>
          <w:szCs w:val="21"/>
        </w:rPr>
      </w:pPr>
      <w:r>
        <w:rPr>
          <w:rFonts w:ascii="Helvetica Neue" w:eastAsia="Times New Roman" w:hAnsi="Helvetica Neue"/>
          <w:color w:val="FFFFFF"/>
          <w:sz w:val="21"/>
          <w:szCs w:val="21"/>
        </w:rPr>
        <w:t>Extra Light Silver</w:t>
      </w:r>
    </w:p>
    <w:p w14:paraId="5D883253" w14:textId="77777777" w:rsidR="0053239B" w:rsidRDefault="0053239B" w:rsidP="0053239B">
      <w:pPr>
        <w:shd w:val="clear" w:color="auto" w:fill="C0CCDA"/>
        <w:spacing w:line="360" w:lineRule="atLeast"/>
        <w:rPr>
          <w:rFonts w:ascii="Helvetica Neue" w:eastAsia="Times New Roman" w:hAnsi="Helvetica Neue"/>
          <w:color w:val="FFFFFF"/>
          <w:sz w:val="18"/>
          <w:szCs w:val="18"/>
        </w:rPr>
      </w:pPr>
      <w:r>
        <w:rPr>
          <w:rFonts w:ascii="Helvetica Neue" w:eastAsia="Times New Roman" w:hAnsi="Helvetica Neue"/>
          <w:color w:val="FFFFFF"/>
          <w:sz w:val="18"/>
          <w:szCs w:val="18"/>
        </w:rPr>
        <w:t>#C0CCDA</w:t>
      </w:r>
    </w:p>
    <w:p w14:paraId="4CFF8FA4" w14:textId="77777777" w:rsidR="0053239B" w:rsidRDefault="0053239B" w:rsidP="0053239B">
      <w:pPr>
        <w:shd w:val="clear" w:color="auto" w:fill="D3DCE6"/>
        <w:rPr>
          <w:rFonts w:ascii="Helvetica Neue" w:eastAsia="Times New Roman" w:hAnsi="Helvetica Neue"/>
          <w:color w:val="FFFFFF"/>
          <w:sz w:val="21"/>
          <w:szCs w:val="21"/>
        </w:rPr>
      </w:pPr>
      <w:r>
        <w:rPr>
          <w:rFonts w:ascii="Helvetica Neue" w:eastAsia="Times New Roman" w:hAnsi="Helvetica Neue"/>
          <w:color w:val="FFFFFF"/>
          <w:sz w:val="21"/>
          <w:szCs w:val="21"/>
        </w:rPr>
        <w:t>Gray</w:t>
      </w:r>
    </w:p>
    <w:p w14:paraId="0336593A" w14:textId="77777777" w:rsidR="0053239B" w:rsidRDefault="0053239B" w:rsidP="0053239B">
      <w:pPr>
        <w:shd w:val="clear" w:color="auto" w:fill="D3DCE6"/>
        <w:spacing w:line="360" w:lineRule="atLeast"/>
        <w:rPr>
          <w:rFonts w:ascii="Helvetica Neue" w:eastAsia="Times New Roman" w:hAnsi="Helvetica Neue"/>
          <w:color w:val="FFFFFF"/>
          <w:sz w:val="18"/>
          <w:szCs w:val="18"/>
        </w:rPr>
      </w:pPr>
      <w:r>
        <w:rPr>
          <w:rFonts w:ascii="Helvetica Neue" w:eastAsia="Times New Roman" w:hAnsi="Helvetica Neue"/>
          <w:color w:val="FFFFFF"/>
          <w:sz w:val="18"/>
          <w:szCs w:val="18"/>
        </w:rPr>
        <w:t>#D3DCE6</w:t>
      </w:r>
    </w:p>
    <w:p w14:paraId="5709C6F5" w14:textId="77777777" w:rsidR="0053239B" w:rsidRDefault="0053239B" w:rsidP="0053239B">
      <w:pPr>
        <w:shd w:val="clear" w:color="auto" w:fill="E5E9F2"/>
        <w:rPr>
          <w:rFonts w:ascii="Helvetica Neue" w:eastAsia="Times New Roman" w:hAnsi="Helvetica Neue"/>
          <w:color w:val="FFFFFF"/>
          <w:sz w:val="21"/>
          <w:szCs w:val="21"/>
        </w:rPr>
      </w:pPr>
      <w:r>
        <w:rPr>
          <w:rFonts w:ascii="Helvetica Neue" w:eastAsia="Times New Roman" w:hAnsi="Helvetica Neue"/>
          <w:color w:val="FFFFFF"/>
          <w:sz w:val="21"/>
          <w:szCs w:val="21"/>
        </w:rPr>
        <w:t>Light Gray</w:t>
      </w:r>
    </w:p>
    <w:p w14:paraId="2D228A63" w14:textId="77777777" w:rsidR="0053239B" w:rsidRDefault="0053239B" w:rsidP="0053239B">
      <w:pPr>
        <w:shd w:val="clear" w:color="auto" w:fill="E5E9F2"/>
        <w:spacing w:line="360" w:lineRule="atLeast"/>
        <w:rPr>
          <w:rFonts w:ascii="Helvetica Neue" w:eastAsia="Times New Roman" w:hAnsi="Helvetica Neue"/>
          <w:color w:val="FFFFFF"/>
          <w:sz w:val="18"/>
          <w:szCs w:val="18"/>
        </w:rPr>
      </w:pPr>
      <w:r>
        <w:rPr>
          <w:rFonts w:ascii="Helvetica Neue" w:eastAsia="Times New Roman" w:hAnsi="Helvetica Neue"/>
          <w:color w:val="FFFFFF"/>
          <w:sz w:val="18"/>
          <w:szCs w:val="18"/>
        </w:rPr>
        <w:t>#E5E9F2</w:t>
      </w:r>
    </w:p>
    <w:p w14:paraId="2123B93B" w14:textId="77777777" w:rsidR="0053239B" w:rsidRDefault="0053239B" w:rsidP="0053239B">
      <w:pPr>
        <w:shd w:val="clear" w:color="auto" w:fill="EFF2F7"/>
        <w:rPr>
          <w:rFonts w:ascii="Helvetica Neue" w:eastAsia="Times New Roman" w:hAnsi="Helvetica Neue"/>
          <w:color w:val="FFFFFF"/>
          <w:sz w:val="21"/>
          <w:szCs w:val="21"/>
        </w:rPr>
      </w:pPr>
      <w:r>
        <w:rPr>
          <w:rFonts w:ascii="Helvetica Neue" w:eastAsia="Times New Roman" w:hAnsi="Helvetica Neue"/>
          <w:color w:val="FFFFFF"/>
          <w:sz w:val="21"/>
          <w:szCs w:val="21"/>
        </w:rPr>
        <w:t>Extra Light Gray</w:t>
      </w:r>
    </w:p>
    <w:p w14:paraId="7285C7ED" w14:textId="77777777" w:rsidR="0053239B" w:rsidRDefault="0053239B" w:rsidP="0053239B">
      <w:pPr>
        <w:shd w:val="clear" w:color="auto" w:fill="EFF2F7"/>
        <w:spacing w:line="360" w:lineRule="atLeast"/>
        <w:rPr>
          <w:rFonts w:ascii="Helvetica Neue" w:eastAsia="Times New Roman" w:hAnsi="Helvetica Neue"/>
          <w:color w:val="FFFFFF"/>
          <w:sz w:val="18"/>
          <w:szCs w:val="18"/>
        </w:rPr>
      </w:pPr>
      <w:r>
        <w:rPr>
          <w:rFonts w:ascii="Helvetica Neue" w:eastAsia="Times New Roman" w:hAnsi="Helvetica Neue"/>
          <w:color w:val="FFFFFF"/>
          <w:sz w:val="18"/>
          <w:szCs w:val="18"/>
        </w:rPr>
        <w:t>#EFF2F7</w:t>
      </w:r>
    </w:p>
    <w:p w14:paraId="1153B17B" w14:textId="77777777" w:rsidR="0053239B" w:rsidRDefault="0053239B" w:rsidP="0053239B">
      <w:pPr>
        <w:shd w:val="clear" w:color="auto" w:fill="F9FAFC"/>
        <w:rPr>
          <w:rFonts w:ascii="Helvetica Neue" w:eastAsia="Times New Roman" w:hAnsi="Helvetica Neue"/>
          <w:color w:val="FFFFFF"/>
          <w:sz w:val="21"/>
          <w:szCs w:val="21"/>
        </w:rPr>
      </w:pPr>
      <w:r>
        <w:rPr>
          <w:rFonts w:ascii="Helvetica Neue" w:eastAsia="Times New Roman" w:hAnsi="Helvetica Neue"/>
          <w:color w:val="FFFFFF"/>
          <w:sz w:val="21"/>
          <w:szCs w:val="21"/>
        </w:rPr>
        <w:t>Dark White</w:t>
      </w:r>
    </w:p>
    <w:p w14:paraId="52CC8231" w14:textId="77777777" w:rsidR="0053239B" w:rsidRDefault="0053239B" w:rsidP="0053239B">
      <w:pPr>
        <w:shd w:val="clear" w:color="auto" w:fill="F9FAFC"/>
        <w:spacing w:line="360" w:lineRule="atLeast"/>
        <w:rPr>
          <w:rFonts w:ascii="Helvetica Neue" w:eastAsia="Times New Roman" w:hAnsi="Helvetica Neue"/>
          <w:color w:val="FFFFFF"/>
          <w:sz w:val="18"/>
          <w:szCs w:val="18"/>
        </w:rPr>
      </w:pPr>
      <w:r>
        <w:rPr>
          <w:rFonts w:ascii="Helvetica Neue" w:eastAsia="Times New Roman" w:hAnsi="Helvetica Neue"/>
          <w:color w:val="FFFFFF"/>
          <w:sz w:val="18"/>
          <w:szCs w:val="18"/>
        </w:rPr>
        <w:lastRenderedPageBreak/>
        <w:t>#F9FAFC</w:t>
      </w:r>
    </w:p>
    <w:p w14:paraId="02C867D1" w14:textId="3B561AF6" w:rsidR="00DB4AA5" w:rsidRDefault="00DB4AA5" w:rsidP="0053239B">
      <w:pPr>
        <w:pStyle w:val="3"/>
      </w:pPr>
      <w:r>
        <w:rPr>
          <w:rFonts w:hint="eastAsia"/>
        </w:rPr>
        <w:t>Button</w:t>
      </w:r>
      <w:r>
        <w:rPr>
          <w:rFonts w:hint="eastAsia"/>
        </w:rPr>
        <w:t>按钮</w:t>
      </w:r>
    </w:p>
    <w:p w14:paraId="5D436BC1" w14:textId="1BE57E59" w:rsidR="00DB4AA5" w:rsidRDefault="00242273" w:rsidP="00DB4AA5">
      <w:pPr>
        <w:pStyle w:val="4"/>
      </w:pPr>
      <w:r>
        <w:rPr>
          <w:rFonts w:hint="eastAsia"/>
        </w:rPr>
        <w:t>Props</w:t>
      </w:r>
      <w:r w:rsidR="00DB4AA5">
        <w:rPr>
          <w:rFonts w:hint="eastAsia"/>
        </w:rPr>
        <w:t>设计需求</w:t>
      </w:r>
      <w:r w:rsidR="00BC1D16">
        <w:tab/>
      </w:r>
    </w:p>
    <w:tbl>
      <w:tblPr>
        <w:tblW w:w="9072" w:type="dxa"/>
        <w:tblBorders>
          <w:top w:val="single" w:sz="6" w:space="0" w:color="EBEDF0"/>
          <w:left w:val="single" w:sz="6" w:space="0" w:color="EBEDF0"/>
          <w:bottom w:val="single" w:sz="6" w:space="0" w:color="EBEDF0"/>
          <w:right w:val="single" w:sz="6" w:space="0" w:color="EBEDF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544"/>
        <w:gridCol w:w="1843"/>
        <w:gridCol w:w="1999"/>
      </w:tblGrid>
      <w:tr w:rsidR="00144DC5" w:rsidRPr="002645EF" w14:paraId="27AE0000" w14:textId="77777777" w:rsidTr="00144DC5">
        <w:trPr>
          <w:tblHeader/>
        </w:trPr>
        <w:tc>
          <w:tcPr>
            <w:tcW w:w="1686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67B2F2C" w14:textId="31B61FA5" w:rsidR="002645EF" w:rsidRPr="002645EF" w:rsidRDefault="002645EF" w:rsidP="009C595B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2645EF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属性</w:t>
            </w:r>
          </w:p>
        </w:tc>
        <w:tc>
          <w:tcPr>
            <w:tcW w:w="354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1ECD8C52" w14:textId="77777777" w:rsidR="002645EF" w:rsidRPr="002645EF" w:rsidRDefault="002645EF" w:rsidP="002645EF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2645EF">
              <w:rPr>
                <w:rFonts w:ascii="SimSun" w:eastAsia="SimSun" w:hAnsi="SimSun" w:cs="SimSun"/>
                <w:color w:val="5C6B77"/>
                <w:sz w:val="21"/>
                <w:szCs w:val="21"/>
              </w:rPr>
              <w:t>说</w:t>
            </w:r>
            <w:r w:rsidRPr="002645EF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明</w:t>
            </w:r>
          </w:p>
        </w:tc>
        <w:tc>
          <w:tcPr>
            <w:tcW w:w="1843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E8CD764" w14:textId="77777777" w:rsidR="002645EF" w:rsidRPr="002645EF" w:rsidRDefault="002645EF" w:rsidP="002645EF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2645EF">
              <w:rPr>
                <w:rFonts w:ascii="SimSun" w:eastAsia="SimSun" w:hAnsi="SimSun" w:cs="SimSun"/>
                <w:color w:val="5C6B77"/>
                <w:sz w:val="21"/>
                <w:szCs w:val="21"/>
              </w:rPr>
              <w:t>类</w:t>
            </w:r>
            <w:r w:rsidRPr="002645EF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型</w:t>
            </w:r>
          </w:p>
        </w:tc>
        <w:tc>
          <w:tcPr>
            <w:tcW w:w="199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C2FFA9D" w14:textId="77777777" w:rsidR="002645EF" w:rsidRPr="002645EF" w:rsidRDefault="002645EF" w:rsidP="002645EF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2645EF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默</w:t>
            </w:r>
            <w:r w:rsidRPr="002645EF">
              <w:rPr>
                <w:rFonts w:ascii="SimSun" w:eastAsia="SimSun" w:hAnsi="SimSun" w:cs="SimSun"/>
                <w:color w:val="5C6B77"/>
                <w:sz w:val="21"/>
                <w:szCs w:val="21"/>
              </w:rPr>
              <w:t>认值</w:t>
            </w:r>
          </w:p>
        </w:tc>
      </w:tr>
      <w:tr w:rsidR="00144DC5" w:rsidRPr="002645EF" w14:paraId="7404F8C6" w14:textId="77777777" w:rsidTr="00144DC5">
        <w:tc>
          <w:tcPr>
            <w:tcW w:w="1686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942C4DC" w14:textId="065AE8D3" w:rsidR="002645EF" w:rsidRPr="002645EF" w:rsidRDefault="00144DC5" w:rsidP="002645EF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size</w:t>
            </w:r>
          </w:p>
        </w:tc>
        <w:tc>
          <w:tcPr>
            <w:tcW w:w="354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18702FC" w14:textId="404B2DBE" w:rsidR="002645EF" w:rsidRPr="002645EF" w:rsidRDefault="00144DC5" w:rsidP="002645EF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314659"/>
                <w:sz w:val="21"/>
                <w:szCs w:val="21"/>
              </w:rPr>
              <w:t>按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钮</w:t>
            </w:r>
            <w:r>
              <w:rPr>
                <w:rFonts w:ascii="MS Mincho" w:eastAsia="MS Mincho" w:hAnsi="MS Mincho" w:cs="MS Mincho" w:hint="eastAsia"/>
                <w:color w:val="314659"/>
                <w:sz w:val="21"/>
                <w:szCs w:val="21"/>
              </w:rPr>
              <w:t>大小</w:t>
            </w:r>
          </w:p>
        </w:tc>
        <w:tc>
          <w:tcPr>
            <w:tcW w:w="1843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38A804B" w14:textId="09BF3084" w:rsidR="002645EF" w:rsidRPr="002645EF" w:rsidRDefault="00144DC5" w:rsidP="002645EF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O</w:t>
            </w:r>
            <w:r>
              <w:rPr>
                <w:rFonts w:ascii="Lucida Console" w:eastAsia="Times New Roman" w:hAnsi="Lucida Console" w:hint="eastAsia"/>
                <w:color w:val="314659"/>
                <w:sz w:val="18"/>
                <w:szCs w:val="18"/>
              </w:rPr>
              <w:t>bject</w:t>
            </w:r>
          </w:p>
        </w:tc>
        <w:tc>
          <w:tcPr>
            <w:tcW w:w="199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368BC19" w14:textId="31FCAC0B" w:rsidR="002645EF" w:rsidRPr="002645EF" w:rsidRDefault="00144DC5" w:rsidP="002645EF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{width:100, height:50}</w:t>
            </w:r>
          </w:p>
        </w:tc>
      </w:tr>
      <w:tr w:rsidR="00144DC5" w:rsidRPr="002645EF" w14:paraId="1DEB52E0" w14:textId="77777777" w:rsidTr="00144DC5">
        <w:tc>
          <w:tcPr>
            <w:tcW w:w="1686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B5133CB" w14:textId="77777777" w:rsidR="002645EF" w:rsidRPr="002645EF" w:rsidRDefault="002645EF" w:rsidP="002645EF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 w:rsidRPr="002645EF"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icon</w:t>
            </w:r>
          </w:p>
        </w:tc>
        <w:tc>
          <w:tcPr>
            <w:tcW w:w="354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53CE3AA" w14:textId="0E67BB13" w:rsidR="002645EF" w:rsidRPr="002645EF" w:rsidRDefault="002645EF" w:rsidP="002645EF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 w:rsidRPr="002645EF">
              <w:rPr>
                <w:rFonts w:ascii="SimSun" w:eastAsia="SimSun" w:hAnsi="SimSun" w:cs="SimSun"/>
                <w:color w:val="314659"/>
                <w:sz w:val="21"/>
                <w:szCs w:val="21"/>
              </w:rPr>
              <w:t>设置按钮的图标类</w:t>
            </w:r>
            <w:r w:rsidRPr="002645EF"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型</w:t>
            </w:r>
            <w:r w:rsidR="00AE1E35">
              <w:rPr>
                <w:rFonts w:ascii="SimSun" w:eastAsia="SimSun" w:hAnsi="SimSun" w:cs="SimSun"/>
                <w:color w:val="314659"/>
                <w:sz w:val="21"/>
                <w:szCs w:val="21"/>
              </w:rPr>
              <w:t>，</w:t>
            </w:r>
            <w:r w:rsidR="00AE1E35">
              <w:rPr>
                <w:rFonts w:ascii="SimSun" w:eastAsia="SimSun" w:hAnsi="SimSun" w:cs="SimSun" w:hint="eastAsia"/>
                <w:color w:val="314659"/>
                <w:sz w:val="21"/>
                <w:szCs w:val="21"/>
              </w:rPr>
              <w:t>可选基于</w:t>
            </w:r>
            <w:proofErr w:type="spellStart"/>
            <w:r w:rsidR="00AE1E35">
              <w:rPr>
                <w:rFonts w:ascii="SimSun" w:eastAsia="SimSun" w:hAnsi="SimSun" w:cs="SimSun" w:hint="eastAsia"/>
                <w:color w:val="314659"/>
                <w:sz w:val="21"/>
                <w:szCs w:val="21"/>
              </w:rPr>
              <w:t>IconFont</w:t>
            </w:r>
            <w:proofErr w:type="spellEnd"/>
            <w:r w:rsidR="008E349F">
              <w:rPr>
                <w:rFonts w:ascii="SimSun" w:eastAsia="SimSun" w:hAnsi="SimSun" w:cs="SimSun"/>
                <w:color w:val="314659"/>
                <w:sz w:val="21"/>
                <w:szCs w:val="21"/>
              </w:rPr>
              <w:t>(type:0)</w:t>
            </w:r>
            <w:r w:rsidR="00AE1E35">
              <w:rPr>
                <w:rFonts w:ascii="SimSun" w:eastAsia="SimSun" w:hAnsi="SimSun" w:cs="SimSun" w:hint="eastAsia"/>
                <w:color w:val="314659"/>
                <w:sz w:val="21"/>
                <w:szCs w:val="21"/>
              </w:rPr>
              <w:t>或者Image</w:t>
            </w:r>
            <w:r w:rsidR="008E349F">
              <w:rPr>
                <w:rFonts w:ascii="SimSun" w:eastAsia="SimSun" w:hAnsi="SimSun" w:cs="SimSun"/>
                <w:color w:val="314659"/>
                <w:sz w:val="21"/>
                <w:szCs w:val="21"/>
              </w:rPr>
              <w:t>(type:1)</w:t>
            </w:r>
            <w:r w:rsidR="00AE1E35">
              <w:rPr>
                <w:rFonts w:ascii="SimSun" w:eastAsia="SimSun" w:hAnsi="SimSun" w:cs="SimSun" w:hint="eastAsia"/>
                <w:color w:val="314659"/>
                <w:sz w:val="21"/>
                <w:szCs w:val="21"/>
              </w:rPr>
              <w:t>组件</w:t>
            </w:r>
          </w:p>
        </w:tc>
        <w:tc>
          <w:tcPr>
            <w:tcW w:w="1843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BF6C068" w14:textId="343523C0" w:rsidR="002645EF" w:rsidRPr="002645EF" w:rsidRDefault="008E349F" w:rsidP="002645EF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O</w:t>
            </w:r>
            <w:r>
              <w:rPr>
                <w:rFonts w:ascii="Lucida Console" w:eastAsia="Times New Roman" w:hAnsi="Lucida Console" w:hint="eastAsia"/>
                <w:color w:val="314659"/>
                <w:sz w:val="18"/>
                <w:szCs w:val="18"/>
              </w:rPr>
              <w:t>bject</w:t>
            </w: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|{</w:t>
            </w:r>
            <w:proofErr w:type="spellStart"/>
            <w:proofErr w:type="gramStart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uri</w:t>
            </w:r>
            <w:proofErr w:type="spellEnd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:</w:t>
            </w:r>
            <w:r w:rsidR="009D58CE"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?</w:t>
            </w:r>
            <w:proofErr w:type="spellStart"/>
            <w:proofErr w:type="gramEnd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string</w:t>
            </w:r>
            <w:r w:rsidR="009D58CE"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|cp</w:t>
            </w: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,type:number</w:t>
            </w:r>
            <w:proofErr w:type="spellEnd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}</w:t>
            </w:r>
          </w:p>
        </w:tc>
        <w:tc>
          <w:tcPr>
            <w:tcW w:w="199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44032D8" w14:textId="7C8C64E4" w:rsidR="002645EF" w:rsidRPr="002645EF" w:rsidRDefault="008E349F" w:rsidP="002645EF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-</w:t>
            </w:r>
          </w:p>
        </w:tc>
      </w:tr>
      <w:tr w:rsidR="00144DC5" w:rsidRPr="002645EF" w14:paraId="0AE0256B" w14:textId="77777777" w:rsidTr="00144DC5">
        <w:tc>
          <w:tcPr>
            <w:tcW w:w="1686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7D71D03" w14:textId="77777777" w:rsidR="002645EF" w:rsidRPr="002645EF" w:rsidRDefault="002645EF" w:rsidP="002645EF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 w:rsidRPr="002645EF"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loading</w:t>
            </w:r>
          </w:p>
        </w:tc>
        <w:tc>
          <w:tcPr>
            <w:tcW w:w="354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280DA6D" w14:textId="77777777" w:rsidR="002645EF" w:rsidRPr="002645EF" w:rsidRDefault="002645EF" w:rsidP="002645EF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 w:rsidRPr="002645EF">
              <w:rPr>
                <w:rFonts w:ascii="SimSun" w:eastAsia="SimSun" w:hAnsi="SimSun" w:cs="SimSun"/>
                <w:color w:val="314659"/>
                <w:sz w:val="21"/>
                <w:szCs w:val="21"/>
              </w:rPr>
              <w:t>设置按钮载入状态</w:t>
            </w:r>
          </w:p>
        </w:tc>
        <w:tc>
          <w:tcPr>
            <w:tcW w:w="1843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448555F" w14:textId="67C297CB" w:rsidR="002645EF" w:rsidRPr="002645EF" w:rsidRDefault="002645EF" w:rsidP="00630C8B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proofErr w:type="spellStart"/>
            <w:r w:rsidRPr="002645EF"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boolean</w:t>
            </w:r>
            <w:proofErr w:type="spellEnd"/>
            <w:r w:rsidRPr="002645EF"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 </w:t>
            </w:r>
          </w:p>
        </w:tc>
        <w:tc>
          <w:tcPr>
            <w:tcW w:w="199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6000C2E" w14:textId="5B0DBCBE" w:rsidR="002645EF" w:rsidRPr="002645EF" w:rsidRDefault="00630C8B" w:rsidP="002645EF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F</w:t>
            </w:r>
            <w:r>
              <w:rPr>
                <w:rFonts w:ascii="Lucida Console" w:eastAsia="Times New Roman" w:hAnsi="Lucida Console" w:hint="eastAsia"/>
                <w:color w:val="314659"/>
                <w:sz w:val="18"/>
                <w:szCs w:val="18"/>
              </w:rPr>
              <w:t>alse</w:t>
            </w:r>
          </w:p>
        </w:tc>
      </w:tr>
      <w:tr w:rsidR="00144DC5" w:rsidRPr="002645EF" w14:paraId="5D15FAF9" w14:textId="77777777" w:rsidTr="00144DC5">
        <w:tc>
          <w:tcPr>
            <w:tcW w:w="1686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4083224" w14:textId="77777777" w:rsidR="002645EF" w:rsidRPr="002645EF" w:rsidRDefault="002645EF" w:rsidP="002645EF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 w:rsidRPr="002645EF"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shape</w:t>
            </w:r>
          </w:p>
        </w:tc>
        <w:tc>
          <w:tcPr>
            <w:tcW w:w="354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97878BA" w14:textId="77777777" w:rsidR="002645EF" w:rsidRPr="002645EF" w:rsidRDefault="002645EF" w:rsidP="002645EF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 w:rsidRPr="002645EF">
              <w:rPr>
                <w:rFonts w:ascii="SimSun" w:eastAsia="SimSun" w:hAnsi="SimSun" w:cs="SimSun"/>
                <w:color w:val="314659"/>
                <w:sz w:val="21"/>
                <w:szCs w:val="21"/>
              </w:rPr>
              <w:t>设置按钮形状，可选值为</w:t>
            </w:r>
            <w:r w:rsidRPr="002645EF"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  <w:t> </w:t>
            </w:r>
            <w:r w:rsidRPr="002645EF">
              <w:rPr>
                <w:rFonts w:ascii="Consolas" w:hAnsi="Consolas" w:cs="Courier New"/>
                <w:color w:val="314659"/>
                <w:sz w:val="19"/>
                <w:szCs w:val="19"/>
                <w:bdr w:val="single" w:sz="6" w:space="2" w:color="EEEEEE" w:frame="1"/>
                <w:shd w:val="clear" w:color="auto" w:fill="F2F4F5"/>
              </w:rPr>
              <w:t>circle</w:t>
            </w:r>
            <w:r w:rsidRPr="002645EF"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  <w:t> </w:t>
            </w:r>
            <w:r w:rsidRPr="002645EF"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或者不</w:t>
            </w:r>
            <w:r w:rsidRPr="002645EF">
              <w:rPr>
                <w:rFonts w:ascii="SimSun" w:eastAsia="SimSun" w:hAnsi="SimSun" w:cs="SimSun"/>
                <w:color w:val="314659"/>
                <w:sz w:val="21"/>
                <w:szCs w:val="21"/>
              </w:rPr>
              <w:t>设</w:t>
            </w:r>
          </w:p>
        </w:tc>
        <w:tc>
          <w:tcPr>
            <w:tcW w:w="1843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DBC55C0" w14:textId="77777777" w:rsidR="002645EF" w:rsidRPr="002645EF" w:rsidRDefault="002645EF" w:rsidP="002645EF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 w:rsidRPr="002645EF"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string</w:t>
            </w:r>
          </w:p>
        </w:tc>
        <w:tc>
          <w:tcPr>
            <w:tcW w:w="199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D32B351" w14:textId="77777777" w:rsidR="002645EF" w:rsidRPr="002645EF" w:rsidRDefault="002645EF" w:rsidP="002645EF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 w:rsidRPr="002645EF"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-</w:t>
            </w:r>
          </w:p>
        </w:tc>
      </w:tr>
      <w:tr w:rsidR="00144DC5" w:rsidRPr="002645EF" w14:paraId="4EE526C3" w14:textId="77777777" w:rsidTr="004F4B1D">
        <w:trPr>
          <w:trHeight w:val="1240"/>
        </w:trPr>
        <w:tc>
          <w:tcPr>
            <w:tcW w:w="1686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FBA7F9A" w14:textId="77777777" w:rsidR="002645EF" w:rsidRPr="002645EF" w:rsidRDefault="002645EF" w:rsidP="002645EF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 w:rsidRPr="002645EF"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type</w:t>
            </w:r>
          </w:p>
        </w:tc>
        <w:tc>
          <w:tcPr>
            <w:tcW w:w="354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0BE2A68" w14:textId="5BB6B0E4" w:rsidR="002645EF" w:rsidRPr="002645EF" w:rsidRDefault="002645EF" w:rsidP="002645EF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 w:rsidRPr="002645EF">
              <w:rPr>
                <w:rFonts w:ascii="SimSun" w:eastAsia="SimSun" w:hAnsi="SimSun" w:cs="SimSun"/>
                <w:color w:val="314659"/>
                <w:sz w:val="21"/>
                <w:szCs w:val="21"/>
              </w:rPr>
              <w:t>设置按钮类型，可选值为</w:t>
            </w:r>
            <w:r w:rsidRPr="002645EF"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  <w:t> </w:t>
            </w:r>
            <w:r w:rsidRPr="002645EF">
              <w:rPr>
                <w:rFonts w:ascii="Consolas" w:hAnsi="Consolas" w:cs="Courier New"/>
                <w:color w:val="314659"/>
                <w:sz w:val="19"/>
                <w:szCs w:val="19"/>
                <w:bdr w:val="single" w:sz="6" w:space="2" w:color="EEEEEE" w:frame="1"/>
                <w:shd w:val="clear" w:color="auto" w:fill="F2F4F5"/>
              </w:rPr>
              <w:t>primary</w:t>
            </w:r>
            <w:r w:rsidR="004F4B1D"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  <w:t xml:space="preserve"> </w:t>
            </w:r>
            <w:r w:rsidRPr="002645EF"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  <w:t xml:space="preserve"> </w:t>
            </w:r>
            <w:r w:rsidRPr="002645EF"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或者不</w:t>
            </w:r>
            <w:r w:rsidRPr="002645EF">
              <w:rPr>
                <w:rFonts w:ascii="SimSun" w:eastAsia="SimSun" w:hAnsi="SimSun" w:cs="SimSun"/>
                <w:color w:val="314659"/>
                <w:sz w:val="21"/>
                <w:szCs w:val="21"/>
              </w:rPr>
              <w:t>设</w:t>
            </w:r>
          </w:p>
        </w:tc>
        <w:tc>
          <w:tcPr>
            <w:tcW w:w="1843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A6DD489" w14:textId="77777777" w:rsidR="002645EF" w:rsidRPr="002645EF" w:rsidRDefault="002645EF" w:rsidP="002645EF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 w:rsidRPr="002645EF"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string</w:t>
            </w:r>
          </w:p>
        </w:tc>
        <w:tc>
          <w:tcPr>
            <w:tcW w:w="199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27F762A" w14:textId="77777777" w:rsidR="002645EF" w:rsidRPr="002645EF" w:rsidRDefault="002645EF" w:rsidP="002645EF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 w:rsidRPr="002645EF"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-</w:t>
            </w:r>
          </w:p>
        </w:tc>
      </w:tr>
      <w:tr w:rsidR="00144DC5" w:rsidRPr="002645EF" w14:paraId="27C8969E" w14:textId="77777777" w:rsidTr="00144DC5">
        <w:tc>
          <w:tcPr>
            <w:tcW w:w="1686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80CEA32" w14:textId="14243A95" w:rsidR="002645EF" w:rsidRPr="002645EF" w:rsidRDefault="002645EF" w:rsidP="002645EF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proofErr w:type="spellStart"/>
            <w:r w:rsidRPr="002645EF"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on</w:t>
            </w:r>
            <w:r w:rsidR="00A4187A"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Press</w:t>
            </w:r>
            <w:proofErr w:type="spellEnd"/>
          </w:p>
        </w:tc>
        <w:tc>
          <w:tcPr>
            <w:tcW w:w="354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2815476" w14:textId="45247CC6" w:rsidR="002645EF" w:rsidRPr="002645EF" w:rsidRDefault="004F4B1D" w:rsidP="002645EF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 w:rsidRPr="002645EF"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  <w:t> </w:t>
            </w:r>
            <w:r>
              <w:rPr>
                <w:rFonts w:ascii="Consolas" w:hAnsi="Consolas" w:cs="Courier New"/>
                <w:color w:val="314659"/>
                <w:sz w:val="19"/>
                <w:szCs w:val="19"/>
                <w:bdr w:val="single" w:sz="6" w:space="2" w:color="EEEEEE" w:frame="1"/>
                <w:shd w:val="clear" w:color="auto" w:fill="F2F4F5"/>
              </w:rPr>
              <w:t>touch</w:t>
            </w:r>
            <w:r w:rsidRPr="002645EF"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  <w:t> </w:t>
            </w:r>
            <w:r w:rsidR="002645EF" w:rsidRPr="002645EF"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事件的</w:t>
            </w:r>
            <w:r w:rsidR="002645EF" w:rsidRPr="002645EF"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  <w:t xml:space="preserve"> handler</w:t>
            </w:r>
          </w:p>
        </w:tc>
        <w:tc>
          <w:tcPr>
            <w:tcW w:w="1843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691F39B" w14:textId="77777777" w:rsidR="002645EF" w:rsidRPr="002645EF" w:rsidRDefault="002645EF" w:rsidP="002645EF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 w:rsidRPr="002645EF"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function</w:t>
            </w:r>
          </w:p>
        </w:tc>
        <w:tc>
          <w:tcPr>
            <w:tcW w:w="199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83B58C0" w14:textId="77777777" w:rsidR="002645EF" w:rsidRPr="002645EF" w:rsidRDefault="002645EF" w:rsidP="002645EF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 w:rsidRPr="002645EF"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-</w:t>
            </w:r>
          </w:p>
        </w:tc>
      </w:tr>
    </w:tbl>
    <w:p w14:paraId="3A17F357" w14:textId="0A4B607B" w:rsidR="00414EDB" w:rsidRPr="002318FA" w:rsidRDefault="00414EDB" w:rsidP="00414EDB">
      <w:pPr>
        <w:pStyle w:val="2"/>
        <w:rPr>
          <w:b/>
          <w:sz w:val="28"/>
          <w:szCs w:val="28"/>
        </w:rPr>
      </w:pPr>
      <w:r w:rsidRPr="002318FA">
        <w:rPr>
          <w:rFonts w:hint="eastAsia"/>
          <w:b/>
          <w:sz w:val="28"/>
          <w:szCs w:val="28"/>
        </w:rPr>
        <w:t>Form</w:t>
      </w:r>
    </w:p>
    <w:p w14:paraId="08C10AC8" w14:textId="73F61BCE" w:rsidR="00414EDB" w:rsidRPr="000C333A" w:rsidRDefault="004D5B36" w:rsidP="00414EDB">
      <w:pPr>
        <w:pStyle w:val="3"/>
      </w:pPr>
      <w:r>
        <w:rPr>
          <w:rFonts w:hint="eastAsia"/>
        </w:rPr>
        <w:t>Check</w:t>
      </w:r>
      <w:r>
        <w:rPr>
          <w:lang w:val="en-US"/>
        </w:rPr>
        <w:t xml:space="preserve">box </w:t>
      </w:r>
      <w:r w:rsidR="00D040F7">
        <w:rPr>
          <w:rFonts w:hint="eastAsia"/>
          <w:lang w:val="en-US"/>
        </w:rPr>
        <w:t>多选框</w:t>
      </w:r>
    </w:p>
    <w:p w14:paraId="29B3FACD" w14:textId="1E969D0A" w:rsidR="000C333A" w:rsidRDefault="000C333A" w:rsidP="000C333A">
      <w:pPr>
        <w:pStyle w:val="4"/>
      </w:pPr>
      <w:r>
        <w:rPr>
          <w:rFonts w:hint="eastAsia"/>
        </w:rPr>
        <w:t>Props</w:t>
      </w:r>
      <w:r>
        <w:rPr>
          <w:rFonts w:hint="eastAsia"/>
        </w:rPr>
        <w:t>设计需求</w:t>
      </w:r>
    </w:p>
    <w:p w14:paraId="68290624" w14:textId="5B50BB99" w:rsidR="003A0B4B" w:rsidRPr="003A0B4B" w:rsidRDefault="003A0B4B" w:rsidP="003A0B4B">
      <w:pPr>
        <w:pStyle w:val="5"/>
        <w:rPr>
          <w:lang w:val="en-US"/>
        </w:rPr>
      </w:pPr>
      <w:r>
        <w:t>C</w:t>
      </w:r>
      <w:r>
        <w:rPr>
          <w:rFonts w:hint="eastAsia"/>
        </w:rPr>
        <w:t>heck</w:t>
      </w:r>
      <w:r>
        <w:rPr>
          <w:lang w:val="en-US"/>
        </w:rPr>
        <w:t>box</w:t>
      </w:r>
    </w:p>
    <w:tbl>
      <w:tblPr>
        <w:tblW w:w="9089" w:type="dxa"/>
        <w:tblBorders>
          <w:top w:val="single" w:sz="6" w:space="0" w:color="EBEDF0"/>
          <w:left w:val="single" w:sz="6" w:space="0" w:color="EBEDF0"/>
          <w:bottom w:val="single" w:sz="6" w:space="0" w:color="EBEDF0"/>
          <w:right w:val="single" w:sz="6" w:space="0" w:color="EBED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2041"/>
        <w:gridCol w:w="2781"/>
        <w:gridCol w:w="1805"/>
      </w:tblGrid>
      <w:tr w:rsidR="003A0B4B" w:rsidRPr="000C333A" w14:paraId="44E947B1" w14:textId="77777777" w:rsidTr="003A0B4B">
        <w:trPr>
          <w:tblHeader/>
        </w:trPr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760A768" w14:textId="77777777" w:rsidR="000C333A" w:rsidRPr="000C333A" w:rsidRDefault="000C333A" w:rsidP="000C333A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参数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2033539" w14:textId="77777777" w:rsidR="000C333A" w:rsidRPr="000C333A" w:rsidRDefault="000C333A" w:rsidP="000C333A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说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明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01D8986" w14:textId="77777777" w:rsidR="000C333A" w:rsidRPr="000C333A" w:rsidRDefault="000C333A" w:rsidP="000C333A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类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型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1831ADE7" w14:textId="77777777" w:rsidR="000C333A" w:rsidRPr="000C333A" w:rsidRDefault="000C333A" w:rsidP="000C333A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默</w:t>
            </w: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认值</w:t>
            </w:r>
          </w:p>
        </w:tc>
      </w:tr>
      <w:tr w:rsidR="003A0B4B" w:rsidRPr="000C333A" w14:paraId="31EE3E68" w14:textId="77777777" w:rsidTr="003A0B4B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834B880" w14:textId="77777777" w:rsidR="000C333A" w:rsidRPr="000C333A" w:rsidRDefault="000C333A" w:rsidP="000C333A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 w:rsidRPr="000C333A"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checked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996EF9F" w14:textId="77777777" w:rsidR="000C333A" w:rsidRPr="000C333A" w:rsidRDefault="000C333A" w:rsidP="000C333A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指定当前是否</w:t>
            </w:r>
            <w:r w:rsidRPr="000C333A">
              <w:rPr>
                <w:rFonts w:ascii="SimSun" w:eastAsia="SimSun" w:hAnsi="SimSun" w:cs="SimSun"/>
                <w:color w:val="314659"/>
                <w:sz w:val="21"/>
                <w:szCs w:val="21"/>
              </w:rPr>
              <w:t>选</w:t>
            </w:r>
            <w:r w:rsidRPr="000C333A"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中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E73A0E5" w14:textId="77777777" w:rsidR="000C333A" w:rsidRPr="000C333A" w:rsidRDefault="000C333A" w:rsidP="000C333A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proofErr w:type="spellStart"/>
            <w:r w:rsidRPr="000C333A"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4F04E08" w14:textId="77777777" w:rsidR="000C333A" w:rsidRPr="000C333A" w:rsidRDefault="000C333A" w:rsidP="000C333A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 w:rsidRPr="000C333A"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false</w:t>
            </w:r>
          </w:p>
        </w:tc>
      </w:tr>
      <w:tr w:rsidR="003A0B4B" w:rsidRPr="000C333A" w14:paraId="1AA6E235" w14:textId="77777777" w:rsidTr="003A0B4B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1BDCE9C9" w14:textId="7E2194E7" w:rsidR="00683B26" w:rsidRPr="000C333A" w:rsidRDefault="00683B26" w:rsidP="000C333A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size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5017ADF" w14:textId="6D185FDE" w:rsidR="00683B26" w:rsidRPr="000C333A" w:rsidRDefault="00683B26" w:rsidP="000C333A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选</w:t>
            </w:r>
            <w:r>
              <w:rPr>
                <w:rFonts w:ascii="MS Mincho" w:eastAsia="MS Mincho" w:hAnsi="MS Mincho" w:cs="MS Mincho" w:hint="eastAsia"/>
                <w:color w:val="314659"/>
                <w:sz w:val="21"/>
                <w:szCs w:val="21"/>
              </w:rPr>
              <w:t>框大小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4D36EFE" w14:textId="7304D369" w:rsidR="00683B26" w:rsidRPr="000C333A" w:rsidRDefault="00683B26" w:rsidP="000C333A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O</w:t>
            </w:r>
            <w:r>
              <w:rPr>
                <w:rFonts w:ascii="Lucida Console" w:eastAsia="Times New Roman" w:hAnsi="Lucida Console" w:hint="eastAsia"/>
                <w:color w:val="314659"/>
                <w:sz w:val="18"/>
                <w:szCs w:val="18"/>
              </w:rPr>
              <w:t>bject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E55BFAB" w14:textId="0C5F7DF2" w:rsidR="00683B26" w:rsidRPr="000C333A" w:rsidRDefault="00C82D10" w:rsidP="000C333A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{width:5</w:t>
            </w:r>
            <w:r w:rsidR="00683B26"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0, height:50}</w:t>
            </w:r>
          </w:p>
        </w:tc>
      </w:tr>
      <w:tr w:rsidR="003A0B4B" w:rsidRPr="000C333A" w14:paraId="72EEA408" w14:textId="77777777" w:rsidTr="003A0B4B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5210714" w14:textId="77777777" w:rsidR="000C333A" w:rsidRPr="000C333A" w:rsidRDefault="000C333A" w:rsidP="000C333A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proofErr w:type="spellStart"/>
            <w:r w:rsidRPr="000C333A"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lastRenderedPageBreak/>
              <w:t>onChange</w:t>
            </w:r>
            <w:proofErr w:type="spellEnd"/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F198033" w14:textId="77777777" w:rsidR="000C333A" w:rsidRPr="000C333A" w:rsidRDefault="000C333A" w:rsidP="000C333A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314659"/>
                <w:sz w:val="21"/>
                <w:szCs w:val="21"/>
              </w:rPr>
              <w:t>变化时回调函</w:t>
            </w:r>
            <w:r w:rsidRPr="000C333A"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数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05820FC" w14:textId="670F9A90" w:rsidR="000C333A" w:rsidRPr="000C333A" w:rsidRDefault="00E23457" w:rsidP="000C333A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Function(</w:t>
            </w:r>
            <w:proofErr w:type="spellStart"/>
            <w:proofErr w:type="gramStart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e:checked</w:t>
            </w:r>
            <w:proofErr w:type="spellEnd"/>
            <w:proofErr w:type="gramEnd"/>
            <w:r w:rsidR="000C333A" w:rsidRPr="000C333A"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)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FF63226" w14:textId="77777777" w:rsidR="000C333A" w:rsidRPr="000C333A" w:rsidRDefault="000C333A" w:rsidP="000C333A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 w:rsidRPr="000C333A"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-</w:t>
            </w:r>
          </w:p>
        </w:tc>
      </w:tr>
    </w:tbl>
    <w:p w14:paraId="4817CB01" w14:textId="77777777" w:rsidR="000C333A" w:rsidRPr="000C333A" w:rsidRDefault="000C333A" w:rsidP="000C333A">
      <w:pPr>
        <w:rPr>
          <w:rFonts w:eastAsia="Times New Roman"/>
        </w:rPr>
      </w:pPr>
    </w:p>
    <w:p w14:paraId="131351FE" w14:textId="4339D5BE" w:rsidR="000C333A" w:rsidRDefault="003A0B4B" w:rsidP="003A0B4B">
      <w:pPr>
        <w:pStyle w:val="5"/>
        <w:rPr>
          <w:lang w:val="en-US"/>
        </w:rPr>
      </w:pPr>
      <w:r>
        <w:rPr>
          <w:lang w:val="en-US"/>
        </w:rPr>
        <w:t>Checkbox Group</w:t>
      </w:r>
    </w:p>
    <w:tbl>
      <w:tblPr>
        <w:tblW w:w="9072" w:type="dxa"/>
        <w:tblBorders>
          <w:top w:val="single" w:sz="6" w:space="0" w:color="EBEDF0"/>
          <w:left w:val="single" w:sz="6" w:space="0" w:color="EBEDF0"/>
          <w:bottom w:val="single" w:sz="6" w:space="0" w:color="EBEDF0"/>
          <w:right w:val="single" w:sz="6" w:space="0" w:color="EBED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1557"/>
        <w:gridCol w:w="3120"/>
        <w:gridCol w:w="1725"/>
      </w:tblGrid>
      <w:tr w:rsidR="003A0B4B" w14:paraId="1EC5FA75" w14:textId="77777777" w:rsidTr="003A0B4B">
        <w:trPr>
          <w:tblHeader/>
        </w:trPr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C95DC28" w14:textId="77777777" w:rsidR="003A0B4B" w:rsidRDefault="003A0B4B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1C2BD515" w14:textId="77777777" w:rsidR="003A0B4B" w:rsidRDefault="003A0B4B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5C6B77"/>
                <w:sz w:val="21"/>
                <w:szCs w:val="21"/>
              </w:rPr>
              <w:t>说</w:t>
            </w:r>
            <w:r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明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89A457E" w14:textId="77777777" w:rsidR="003A0B4B" w:rsidRDefault="003A0B4B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5C6B77"/>
                <w:sz w:val="21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168DBD3" w14:textId="77777777" w:rsidR="003A0B4B" w:rsidRDefault="003A0B4B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默</w:t>
            </w:r>
            <w:r>
              <w:rPr>
                <w:rFonts w:ascii="SimSun" w:eastAsia="SimSun" w:hAnsi="SimSun" w:cs="SimSun"/>
                <w:color w:val="5C6B77"/>
                <w:sz w:val="21"/>
                <w:szCs w:val="21"/>
              </w:rPr>
              <w:t>认值</w:t>
            </w:r>
          </w:p>
        </w:tc>
      </w:tr>
      <w:tr w:rsidR="003A0B4B" w14:paraId="1D48BB5B" w14:textId="77777777" w:rsidTr="003A0B4B">
        <w:tc>
          <w:tcPr>
            <w:tcW w:w="2670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79E688C" w14:textId="77777777" w:rsidR="003A0B4B" w:rsidRDefault="003A0B4B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31D8E03" w14:textId="77777777" w:rsidR="003A0B4B" w:rsidRDefault="003A0B4B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指定可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选项</w:t>
            </w:r>
          </w:p>
        </w:tc>
        <w:tc>
          <w:tcPr>
            <w:tcW w:w="3120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FDDEA0C" w14:textId="3B9B1FB4" w:rsidR="003A0B4B" w:rsidRDefault="00E85C7A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proofErr w:type="gramStart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string</w:t>
            </w:r>
            <w:r w:rsidR="003A0B4B"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[</w:t>
            </w:r>
            <w:proofErr w:type="gramEnd"/>
            <w:r w:rsidR="003A0B4B"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]</w:t>
            </w:r>
          </w:p>
        </w:tc>
        <w:tc>
          <w:tcPr>
            <w:tcW w:w="172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F68A9D8" w14:textId="77777777" w:rsidR="003A0B4B" w:rsidRDefault="003A0B4B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[]</w:t>
            </w:r>
          </w:p>
        </w:tc>
      </w:tr>
      <w:tr w:rsidR="003A0B4B" w14:paraId="2FFC68A0" w14:textId="77777777" w:rsidTr="003A0B4B">
        <w:tc>
          <w:tcPr>
            <w:tcW w:w="2670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A485D84" w14:textId="54E9CE7A" w:rsidR="003A0B4B" w:rsidRDefault="00E85C7A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selected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1538410F" w14:textId="77777777" w:rsidR="003A0B4B" w:rsidRDefault="003A0B4B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指定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选</w:t>
            </w: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中的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选项</w:t>
            </w:r>
          </w:p>
        </w:tc>
        <w:tc>
          <w:tcPr>
            <w:tcW w:w="3120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A24A774" w14:textId="77777777" w:rsidR="003A0B4B" w:rsidRDefault="003A0B4B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proofErr w:type="gramStart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string[</w:t>
            </w:r>
            <w:proofErr w:type="gramEnd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]</w:t>
            </w:r>
          </w:p>
        </w:tc>
        <w:tc>
          <w:tcPr>
            <w:tcW w:w="172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B38E029" w14:textId="77777777" w:rsidR="003A0B4B" w:rsidRDefault="003A0B4B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[]</w:t>
            </w:r>
          </w:p>
        </w:tc>
      </w:tr>
      <w:tr w:rsidR="003A0B4B" w14:paraId="15CD74DA" w14:textId="77777777" w:rsidTr="003A0B4B">
        <w:tc>
          <w:tcPr>
            <w:tcW w:w="2670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14692E7" w14:textId="77777777" w:rsidR="003A0B4B" w:rsidRDefault="003A0B4B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proofErr w:type="spellStart"/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onChange</w:t>
            </w:r>
            <w:proofErr w:type="spellEnd"/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B7E540E" w14:textId="77777777" w:rsidR="003A0B4B" w:rsidRDefault="003A0B4B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变化时回调函</w:t>
            </w: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数</w:t>
            </w:r>
          </w:p>
        </w:tc>
        <w:tc>
          <w:tcPr>
            <w:tcW w:w="3120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86B500B" w14:textId="77777777" w:rsidR="003A0B4B" w:rsidRDefault="003A0B4B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Function(</w:t>
            </w:r>
            <w:proofErr w:type="spellStart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checkedValue</w:t>
            </w:r>
            <w:proofErr w:type="spellEnd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)</w:t>
            </w:r>
          </w:p>
        </w:tc>
        <w:tc>
          <w:tcPr>
            <w:tcW w:w="172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17EA6265" w14:textId="77777777" w:rsidR="003A0B4B" w:rsidRDefault="003A0B4B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-</w:t>
            </w:r>
          </w:p>
        </w:tc>
      </w:tr>
    </w:tbl>
    <w:p w14:paraId="06089B37" w14:textId="77777777" w:rsidR="003A0B4B" w:rsidRDefault="003A0B4B" w:rsidP="003A0B4B">
      <w:pPr>
        <w:rPr>
          <w:rFonts w:eastAsia="Times New Roman"/>
        </w:rPr>
      </w:pPr>
    </w:p>
    <w:p w14:paraId="10443DD6" w14:textId="1FDE9471" w:rsidR="00E85C7A" w:rsidRPr="000C333A" w:rsidRDefault="00E67D67" w:rsidP="00E85C7A">
      <w:pPr>
        <w:pStyle w:val="3"/>
      </w:pPr>
      <w:r>
        <w:rPr>
          <w:rFonts w:hint="eastAsia"/>
        </w:rPr>
        <w:t xml:space="preserve">Input </w:t>
      </w:r>
      <w:r>
        <w:rPr>
          <w:rFonts w:hint="eastAsia"/>
        </w:rPr>
        <w:t>输入框</w:t>
      </w:r>
    </w:p>
    <w:p w14:paraId="2504F7F6" w14:textId="77777777" w:rsidR="00E85C7A" w:rsidRDefault="00E85C7A" w:rsidP="00E85C7A">
      <w:pPr>
        <w:pStyle w:val="4"/>
      </w:pPr>
      <w:r>
        <w:rPr>
          <w:rFonts w:hint="eastAsia"/>
        </w:rPr>
        <w:t>Props</w:t>
      </w:r>
      <w:r>
        <w:rPr>
          <w:rFonts w:hint="eastAsia"/>
        </w:rPr>
        <w:t>设计需求</w:t>
      </w:r>
    </w:p>
    <w:tbl>
      <w:tblPr>
        <w:tblW w:w="9089" w:type="dxa"/>
        <w:tblBorders>
          <w:top w:val="single" w:sz="6" w:space="0" w:color="EBEDF0"/>
          <w:left w:val="single" w:sz="6" w:space="0" w:color="EBEDF0"/>
          <w:bottom w:val="single" w:sz="6" w:space="0" w:color="EBEDF0"/>
          <w:right w:val="single" w:sz="6" w:space="0" w:color="EBED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2041"/>
        <w:gridCol w:w="2564"/>
        <w:gridCol w:w="1805"/>
      </w:tblGrid>
      <w:tr w:rsidR="00E67D67" w:rsidRPr="000C333A" w14:paraId="5319D8EF" w14:textId="77777777" w:rsidTr="004A4066">
        <w:trPr>
          <w:tblHeader/>
        </w:trPr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37E5F74" w14:textId="77777777" w:rsidR="00E67D67" w:rsidRPr="000C333A" w:rsidRDefault="00E67D67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参数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2209F5D" w14:textId="77777777" w:rsidR="00E67D67" w:rsidRPr="000C333A" w:rsidRDefault="00E67D67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说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明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88E6B6E" w14:textId="77777777" w:rsidR="00E67D67" w:rsidRPr="000C333A" w:rsidRDefault="00E67D67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类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型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ABC4116" w14:textId="77777777" w:rsidR="00E67D67" w:rsidRPr="000C333A" w:rsidRDefault="00E67D67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默</w:t>
            </w: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认值</w:t>
            </w:r>
          </w:p>
        </w:tc>
      </w:tr>
      <w:tr w:rsidR="00E67D67" w:rsidRPr="000C333A" w14:paraId="26E6D9BF" w14:textId="77777777" w:rsidTr="00E67D67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21A430E7" w14:textId="2F6A97B5" w:rsidR="00E67D67" w:rsidRPr="000C333A" w:rsidRDefault="00654B27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V</w:t>
            </w:r>
            <w:r>
              <w:rPr>
                <w:rFonts w:ascii="Lucida Console" w:eastAsia="Times New Roman" w:hAnsi="Lucida Console" w:hint="eastAsia"/>
                <w:color w:val="314659"/>
                <w:sz w:val="21"/>
                <w:szCs w:val="21"/>
              </w:rPr>
              <w:t>alue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32F4CCDC" w14:textId="274ACD54" w:rsidR="00E67D67" w:rsidRPr="000C333A" w:rsidRDefault="00654B27" w:rsidP="004A4066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输入值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463DD93" w14:textId="5A530BCC" w:rsidR="00E67D67" w:rsidRPr="000C333A" w:rsidRDefault="00654B27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s</w:t>
            </w:r>
            <w:r>
              <w:rPr>
                <w:rFonts w:ascii="Lucida Console" w:eastAsia="Times New Roman" w:hAnsi="Lucida Console" w:hint="eastAsia"/>
                <w:color w:val="314659"/>
                <w:sz w:val="18"/>
                <w:szCs w:val="18"/>
              </w:rPr>
              <w:t>tring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36383F72" w14:textId="3EF87C2F" w:rsidR="00E67D67" w:rsidRPr="000C333A" w:rsidRDefault="00654B27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-</w:t>
            </w:r>
          </w:p>
        </w:tc>
      </w:tr>
      <w:tr w:rsidR="00E67D67" w:rsidRPr="000C333A" w14:paraId="164D9EF9" w14:textId="77777777" w:rsidTr="00E67D67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013C4C5B" w14:textId="741CE2DF" w:rsidR="00E67D67" w:rsidRPr="000C333A" w:rsidRDefault="00E67D67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0149FBFB" w14:textId="60C802B6" w:rsidR="00E67D67" w:rsidRPr="000C333A" w:rsidRDefault="00E67D67" w:rsidP="004A4066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0E547327" w14:textId="58C03542" w:rsidR="00E67D67" w:rsidRPr="000C333A" w:rsidRDefault="00E67D67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8D24929" w14:textId="09FD62B3" w:rsidR="00E67D67" w:rsidRPr="000C333A" w:rsidRDefault="00E67D67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</w:tbl>
    <w:p w14:paraId="38F1785C" w14:textId="77777777" w:rsidR="00E67D67" w:rsidRDefault="00E67D67" w:rsidP="00E67D67"/>
    <w:p w14:paraId="46AA58BF" w14:textId="0CE0D592" w:rsidR="00E85C7A" w:rsidRPr="000C333A" w:rsidRDefault="00487B1B" w:rsidP="00E85C7A">
      <w:pPr>
        <w:pStyle w:val="3"/>
      </w:pPr>
      <w:r>
        <w:rPr>
          <w:rFonts w:hint="eastAsia"/>
        </w:rPr>
        <w:t xml:space="preserve">Input Number </w:t>
      </w:r>
      <w:r>
        <w:rPr>
          <w:rFonts w:hint="eastAsia"/>
        </w:rPr>
        <w:t>计数器</w:t>
      </w:r>
    </w:p>
    <w:p w14:paraId="101B68FD" w14:textId="77777777" w:rsidR="00E85C7A" w:rsidRDefault="00E85C7A" w:rsidP="00E85C7A">
      <w:pPr>
        <w:pStyle w:val="4"/>
      </w:pPr>
      <w:r>
        <w:rPr>
          <w:rFonts w:hint="eastAsia"/>
        </w:rPr>
        <w:t>Props</w:t>
      </w:r>
      <w:r>
        <w:rPr>
          <w:rFonts w:hint="eastAsia"/>
        </w:rPr>
        <w:t>设计需求</w:t>
      </w:r>
    </w:p>
    <w:tbl>
      <w:tblPr>
        <w:tblW w:w="9089" w:type="dxa"/>
        <w:tblBorders>
          <w:top w:val="single" w:sz="6" w:space="0" w:color="EBEDF0"/>
          <w:left w:val="single" w:sz="6" w:space="0" w:color="EBEDF0"/>
          <w:bottom w:val="single" w:sz="6" w:space="0" w:color="EBEDF0"/>
          <w:right w:val="single" w:sz="6" w:space="0" w:color="EBED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2041"/>
        <w:gridCol w:w="3107"/>
        <w:gridCol w:w="2022"/>
      </w:tblGrid>
      <w:tr w:rsidR="00723310" w:rsidRPr="000C333A" w14:paraId="0FFE6C44" w14:textId="77777777" w:rsidTr="004A4066">
        <w:trPr>
          <w:tblHeader/>
        </w:trPr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15C91D6" w14:textId="77777777" w:rsidR="00723310" w:rsidRPr="000C333A" w:rsidRDefault="00723310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参数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75391D6" w14:textId="77777777" w:rsidR="00723310" w:rsidRPr="000C333A" w:rsidRDefault="00723310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说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明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C0EA970" w14:textId="77777777" w:rsidR="00723310" w:rsidRPr="000C333A" w:rsidRDefault="00723310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类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型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98720B4" w14:textId="77777777" w:rsidR="00723310" w:rsidRPr="000C333A" w:rsidRDefault="00723310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默</w:t>
            </w: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认值</w:t>
            </w:r>
          </w:p>
        </w:tc>
      </w:tr>
      <w:tr w:rsidR="00723310" w:rsidRPr="000C333A" w14:paraId="087FA87B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2E8C1C22" w14:textId="18F4AFDA" w:rsidR="00723310" w:rsidRPr="000C333A" w:rsidRDefault="00D672AC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proofErr w:type="spellStart"/>
            <w:r>
              <w:rPr>
                <w:rFonts w:ascii="Lucida Console" w:eastAsia="Times New Roman" w:hAnsi="Lucida Console" w:hint="eastAsia"/>
                <w:color w:val="314659"/>
                <w:sz w:val="21"/>
                <w:szCs w:val="21"/>
              </w:rPr>
              <w:t>de</w:t>
            </w: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fault</w:t>
            </w:r>
            <w:r w:rsidR="00723310"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V</w:t>
            </w:r>
            <w:r w:rsidR="00723310">
              <w:rPr>
                <w:rFonts w:ascii="Lucida Console" w:eastAsia="Times New Roman" w:hAnsi="Lucida Console" w:hint="eastAsia"/>
                <w:color w:val="314659"/>
                <w:sz w:val="21"/>
                <w:szCs w:val="21"/>
              </w:rPr>
              <w:t>alue</w:t>
            </w:r>
            <w:proofErr w:type="spellEnd"/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0201D5E" w14:textId="7654D960" w:rsidR="00723310" w:rsidRPr="000C333A" w:rsidRDefault="00D672AC" w:rsidP="004A4066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314659"/>
                <w:sz w:val="21"/>
                <w:szCs w:val="21"/>
              </w:rPr>
              <w:t>初始值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B1370E4" w14:textId="3A15362D" w:rsidR="00723310" w:rsidRPr="000C333A" w:rsidRDefault="00D672AC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 w:hint="eastAsia"/>
                <w:color w:val="314659"/>
                <w:sz w:val="18"/>
                <w:szCs w:val="18"/>
              </w:rPr>
              <w:t>number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33DEE18D" w14:textId="644DE361" w:rsidR="00723310" w:rsidRPr="000C333A" w:rsidRDefault="00D672AC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0</w:t>
            </w:r>
          </w:p>
        </w:tc>
      </w:tr>
      <w:tr w:rsidR="00723310" w:rsidRPr="000C333A" w14:paraId="5E8EBF47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246F2A63" w14:textId="1B18EB8A" w:rsidR="00723310" w:rsidRPr="000C333A" w:rsidRDefault="00D672AC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value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7B9D82D" w14:textId="2610C4CE" w:rsidR="00723310" w:rsidRPr="000C333A" w:rsidRDefault="00D672AC" w:rsidP="004A4066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当前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值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0FA729BE" w14:textId="3300C206" w:rsidR="00723310" w:rsidRPr="000C333A" w:rsidRDefault="00D672AC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n</w:t>
            </w:r>
            <w:r>
              <w:rPr>
                <w:rFonts w:ascii="Lucida Console" w:eastAsia="Times New Roman" w:hAnsi="Lucida Console" w:hint="eastAsia"/>
                <w:color w:val="314659"/>
                <w:sz w:val="18"/>
                <w:szCs w:val="18"/>
              </w:rPr>
              <w:t>umber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AF90703" w14:textId="77777777" w:rsidR="00723310" w:rsidRPr="000C333A" w:rsidRDefault="00723310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  <w:tr w:rsidR="00D672AC" w:rsidRPr="000C333A" w14:paraId="25E46D7D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62BC8726" w14:textId="12C4D1BE" w:rsidR="00D672AC" w:rsidRDefault="00D672AC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lastRenderedPageBreak/>
              <w:t>max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599B18A" w14:textId="137CE69E" w:rsidR="00D672AC" w:rsidRDefault="00D672AC" w:rsidP="004A4066">
            <w:pP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314659"/>
                <w:sz w:val="21"/>
                <w:szCs w:val="21"/>
              </w:rPr>
              <w:t>最大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值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243CFB30" w14:textId="2E63AF3D" w:rsidR="00D672AC" w:rsidRDefault="00D672AC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n</w:t>
            </w:r>
            <w:r>
              <w:rPr>
                <w:rFonts w:ascii="Lucida Console" w:eastAsia="Times New Roman" w:hAnsi="Lucida Console" w:hint="eastAsia"/>
                <w:color w:val="314659"/>
                <w:sz w:val="18"/>
                <w:szCs w:val="18"/>
              </w:rPr>
              <w:t>umber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27D243F" w14:textId="75C5831A" w:rsidR="00D672AC" w:rsidRPr="000C333A" w:rsidRDefault="00D672AC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 w:hint="eastAsia"/>
                <w:color w:val="314659"/>
                <w:sz w:val="18"/>
                <w:szCs w:val="18"/>
              </w:rPr>
              <w:t>Inf</w:t>
            </w: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inity</w:t>
            </w:r>
          </w:p>
        </w:tc>
      </w:tr>
      <w:tr w:rsidR="00D672AC" w:rsidRPr="000C333A" w14:paraId="430E32EF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A75BBC4" w14:textId="23AF347A" w:rsidR="00D672AC" w:rsidRDefault="00D672AC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min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1B146D7" w14:textId="41559D4C" w:rsidR="00D672AC" w:rsidRDefault="00D672AC" w:rsidP="004A4066">
            <w:pP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314659"/>
                <w:sz w:val="21"/>
                <w:szCs w:val="21"/>
              </w:rPr>
              <w:t>最小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值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8F76AAA" w14:textId="41467AE5" w:rsidR="00D672AC" w:rsidRDefault="00D672AC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n</w:t>
            </w:r>
            <w:r>
              <w:rPr>
                <w:rFonts w:ascii="Lucida Console" w:eastAsia="Times New Roman" w:hAnsi="Lucida Console" w:hint="eastAsia"/>
                <w:color w:val="314659"/>
                <w:sz w:val="18"/>
                <w:szCs w:val="18"/>
              </w:rPr>
              <w:t>umber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26C3DD51" w14:textId="35438318" w:rsidR="00D672AC" w:rsidRPr="000C333A" w:rsidRDefault="00D672AC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-Infinity</w:t>
            </w:r>
          </w:p>
        </w:tc>
      </w:tr>
      <w:tr w:rsidR="00D672AC" w:rsidRPr="000C333A" w14:paraId="257D1282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42F9401" w14:textId="4A3BD77F" w:rsidR="00D672AC" w:rsidRDefault="00D672AC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size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604DE4B8" w14:textId="69853A73" w:rsidR="00D672AC" w:rsidRDefault="00D672AC" w:rsidP="004A4066">
            <w:pP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输</w:t>
            </w:r>
            <w:r>
              <w:rPr>
                <w:rFonts w:ascii="MS Mincho" w:eastAsia="MS Mincho" w:hAnsi="MS Mincho" w:cs="MS Mincho" w:hint="eastAsia"/>
                <w:color w:val="314659"/>
                <w:sz w:val="21"/>
                <w:szCs w:val="21"/>
              </w:rPr>
              <w:t>入框大小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274C5883" w14:textId="212ABC9D" w:rsidR="00D672AC" w:rsidRDefault="00D672AC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o</w:t>
            </w:r>
            <w:r>
              <w:rPr>
                <w:rFonts w:ascii="Lucida Console" w:eastAsia="Times New Roman" w:hAnsi="Lucida Console" w:hint="eastAsia"/>
                <w:color w:val="314659"/>
                <w:sz w:val="18"/>
                <w:szCs w:val="18"/>
              </w:rPr>
              <w:t>bject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36EC621F" w14:textId="340B3815" w:rsidR="00D672AC" w:rsidRDefault="00D672AC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{width:</w:t>
            </w:r>
            <w:proofErr w:type="gramStart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100,h</w:t>
            </w:r>
            <w:proofErr w:type="gramEnd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 xml:space="preserve"> eight:50}</w:t>
            </w:r>
          </w:p>
        </w:tc>
      </w:tr>
      <w:tr w:rsidR="00D672AC" w:rsidRPr="000C333A" w14:paraId="3FCD64CD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DDDBD60" w14:textId="45A0E749" w:rsidR="00D672AC" w:rsidRDefault="00D672AC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proofErr w:type="spellStart"/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onChange</w:t>
            </w:r>
            <w:proofErr w:type="spellEnd"/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EB6DB99" w14:textId="48D5BB0E" w:rsidR="00D672AC" w:rsidRDefault="00D672AC" w:rsidP="004A4066">
            <w:pPr>
              <w:rPr>
                <w:rFonts w:ascii="SimSun" w:eastAsia="SimSun" w:hAnsi="SimSun" w:cs="SimSun"/>
                <w:color w:val="314659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314659"/>
                <w:sz w:val="21"/>
                <w:szCs w:val="21"/>
              </w:rPr>
              <w:t>变化回调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2813609D" w14:textId="7D8575CE" w:rsidR="00D672AC" w:rsidRDefault="00D672AC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 w:hint="eastAsia"/>
                <w:color w:val="314659"/>
                <w:sz w:val="18"/>
                <w:szCs w:val="18"/>
              </w:rPr>
              <w:t>Function</w:t>
            </w: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value:number</w:t>
            </w:r>
            <w:proofErr w:type="spellEnd"/>
            <w:proofErr w:type="gramEnd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)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0A6E2D52" w14:textId="77777777" w:rsidR="00D672AC" w:rsidRDefault="00D672AC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</w:tbl>
    <w:p w14:paraId="286DFA03" w14:textId="77777777" w:rsidR="00487B1B" w:rsidRDefault="00487B1B" w:rsidP="00487B1B"/>
    <w:p w14:paraId="06975DF9" w14:textId="3E37968C" w:rsidR="00E85C7A" w:rsidRPr="000C333A" w:rsidRDefault="004A79E9" w:rsidP="00E85C7A">
      <w:pPr>
        <w:pStyle w:val="3"/>
      </w:pPr>
      <w:r>
        <w:rPr>
          <w:rFonts w:hint="eastAsia"/>
        </w:rPr>
        <w:t xml:space="preserve">Select </w:t>
      </w:r>
      <w:r>
        <w:rPr>
          <w:rFonts w:hint="eastAsia"/>
        </w:rPr>
        <w:t>选择器</w:t>
      </w:r>
    </w:p>
    <w:p w14:paraId="77FCC570" w14:textId="77777777" w:rsidR="00E85C7A" w:rsidRDefault="00E85C7A" w:rsidP="00E85C7A">
      <w:pPr>
        <w:pStyle w:val="4"/>
      </w:pPr>
      <w:r>
        <w:rPr>
          <w:rFonts w:hint="eastAsia"/>
        </w:rPr>
        <w:t>Props</w:t>
      </w:r>
      <w:r>
        <w:rPr>
          <w:rFonts w:hint="eastAsia"/>
        </w:rPr>
        <w:t>设计需求</w:t>
      </w:r>
    </w:p>
    <w:tbl>
      <w:tblPr>
        <w:tblW w:w="9632" w:type="dxa"/>
        <w:tblBorders>
          <w:top w:val="single" w:sz="6" w:space="0" w:color="EBEDF0"/>
          <w:left w:val="single" w:sz="6" w:space="0" w:color="EBEDF0"/>
          <w:bottom w:val="single" w:sz="6" w:space="0" w:color="EBEDF0"/>
          <w:right w:val="single" w:sz="6" w:space="0" w:color="EBED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2041"/>
        <w:gridCol w:w="3107"/>
        <w:gridCol w:w="1805"/>
      </w:tblGrid>
      <w:tr w:rsidR="009D3266" w:rsidRPr="000C333A" w14:paraId="319030D0" w14:textId="77777777" w:rsidTr="003E7A29">
        <w:trPr>
          <w:tblHeader/>
        </w:trPr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F3A34A8" w14:textId="77777777" w:rsidR="009D3266" w:rsidRPr="000C333A" w:rsidRDefault="009D3266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参数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702E195" w14:textId="77777777" w:rsidR="009D3266" w:rsidRPr="000C333A" w:rsidRDefault="009D3266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说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明</w:t>
            </w:r>
          </w:p>
        </w:tc>
        <w:tc>
          <w:tcPr>
            <w:tcW w:w="3107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1494CEB9" w14:textId="77777777" w:rsidR="009D3266" w:rsidRPr="000C333A" w:rsidRDefault="009D3266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类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型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BCB4E86" w14:textId="77777777" w:rsidR="009D3266" w:rsidRPr="000C333A" w:rsidRDefault="009D3266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默</w:t>
            </w: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认值</w:t>
            </w:r>
          </w:p>
        </w:tc>
      </w:tr>
      <w:tr w:rsidR="009D3266" w:rsidRPr="000C333A" w14:paraId="289453BE" w14:textId="77777777" w:rsidTr="003E7A29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03AD7601" w14:textId="27B4BF4D" w:rsidR="009D3266" w:rsidRPr="000C333A" w:rsidRDefault="00CE545A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multiple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3094C10E" w14:textId="5EC6BDF5" w:rsidR="009D3266" w:rsidRPr="000C333A" w:rsidRDefault="00CE545A" w:rsidP="004A4066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314659"/>
                <w:sz w:val="21"/>
                <w:szCs w:val="21"/>
              </w:rPr>
              <w:t>是否多选</w:t>
            </w:r>
          </w:p>
        </w:tc>
        <w:tc>
          <w:tcPr>
            <w:tcW w:w="3107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5BF14DF" w14:textId="1990CF88" w:rsidR="009D3266" w:rsidRPr="000C333A" w:rsidRDefault="00CE545A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proofErr w:type="spellStart"/>
            <w:r>
              <w:rPr>
                <w:rFonts w:ascii="Lucida Console" w:eastAsia="Times New Roman" w:hAnsi="Lucida Console" w:hint="eastAsia"/>
                <w:color w:val="314659"/>
                <w:sz w:val="18"/>
                <w:szCs w:val="18"/>
              </w:rPr>
              <w:t>b</w:t>
            </w: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oolean</w:t>
            </w:r>
            <w:proofErr w:type="spellEnd"/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E90803D" w14:textId="550766B3" w:rsidR="009D3266" w:rsidRPr="000C333A" w:rsidRDefault="0066258A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false</w:t>
            </w:r>
          </w:p>
        </w:tc>
      </w:tr>
      <w:tr w:rsidR="009F20DF" w:rsidRPr="000C333A" w14:paraId="59A2559D" w14:textId="77777777" w:rsidTr="003E7A29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A96A37C" w14:textId="6F9F44A9" w:rsidR="009F20DF" w:rsidRDefault="005F433E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options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000AC25D" w14:textId="49F8B7AD" w:rsidR="009F20DF" w:rsidRDefault="008970DE" w:rsidP="004A4066">
            <w:pPr>
              <w:rPr>
                <w:rFonts w:ascii="SimSun" w:eastAsia="SimSun" w:hAnsi="SimSun" w:cs="SimSun"/>
                <w:color w:val="314659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314659"/>
                <w:sz w:val="21"/>
                <w:szCs w:val="21"/>
              </w:rPr>
              <w:t>可选列表</w:t>
            </w:r>
          </w:p>
        </w:tc>
        <w:tc>
          <w:tcPr>
            <w:tcW w:w="3107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37CF1612" w14:textId="7B8B580B" w:rsidR="009F20DF" w:rsidRDefault="008970DE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proofErr w:type="gramStart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any[</w:t>
            </w:r>
            <w:proofErr w:type="gramEnd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]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E8E716E" w14:textId="2BBDA638" w:rsidR="009F20DF" w:rsidRDefault="008970DE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[]</w:t>
            </w:r>
          </w:p>
        </w:tc>
      </w:tr>
      <w:tr w:rsidR="009D3266" w:rsidRPr="000C333A" w14:paraId="1E1133C6" w14:textId="77777777" w:rsidTr="003E7A29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D5D609C" w14:textId="66012E9B" w:rsidR="009D3266" w:rsidRPr="000C333A" w:rsidRDefault="0066258A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disabled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6250308A" w14:textId="40D47CF9" w:rsidR="009D3266" w:rsidRPr="000C333A" w:rsidRDefault="0066258A" w:rsidP="004A4066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是否</w:t>
            </w:r>
            <w:r>
              <w:rPr>
                <w:rFonts w:ascii="SimSun" w:eastAsia="SimSun" w:hAnsi="SimSun" w:cs="SimSun" w:hint="eastAsia"/>
                <w:color w:val="314659"/>
                <w:sz w:val="21"/>
                <w:szCs w:val="21"/>
              </w:rPr>
              <w:t>禁用</w:t>
            </w:r>
          </w:p>
        </w:tc>
        <w:tc>
          <w:tcPr>
            <w:tcW w:w="3107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3962FF3E" w14:textId="56B69EA5" w:rsidR="009D3266" w:rsidRPr="000C333A" w:rsidRDefault="0066258A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proofErr w:type="spellStart"/>
            <w:r>
              <w:rPr>
                <w:rFonts w:ascii="Lucida Console" w:eastAsia="Times New Roman" w:hAnsi="Lucida Console" w:hint="eastAsia"/>
                <w:color w:val="314659"/>
                <w:sz w:val="18"/>
                <w:szCs w:val="18"/>
              </w:rPr>
              <w:t>boo</w:t>
            </w: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lean</w:t>
            </w:r>
            <w:proofErr w:type="spellEnd"/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25E6B096" w14:textId="17FBBF24" w:rsidR="009D3266" w:rsidRPr="000C333A" w:rsidRDefault="0066258A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false</w:t>
            </w:r>
          </w:p>
        </w:tc>
      </w:tr>
      <w:tr w:rsidR="0066258A" w:rsidRPr="000C333A" w14:paraId="4F869DD3" w14:textId="77777777" w:rsidTr="003E7A29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6E4BE231" w14:textId="5B0F515D" w:rsidR="0066258A" w:rsidRDefault="0066258A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placeholder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03170BA" w14:textId="75B134D3" w:rsidR="0066258A" w:rsidRDefault="0066258A" w:rsidP="004A4066">
            <w:pP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314659"/>
                <w:sz w:val="21"/>
                <w:szCs w:val="21"/>
              </w:rPr>
              <w:t>占位符</w:t>
            </w:r>
          </w:p>
        </w:tc>
        <w:tc>
          <w:tcPr>
            <w:tcW w:w="3107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33BE8462" w14:textId="2A446CE7" w:rsidR="0066258A" w:rsidRDefault="0066258A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string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2EE98456" w14:textId="1E12A346" w:rsidR="0066258A" w:rsidRDefault="0066258A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14659"/>
                <w:sz w:val="18"/>
                <w:szCs w:val="18"/>
              </w:rPr>
              <w:t>请选择</w:t>
            </w:r>
          </w:p>
        </w:tc>
      </w:tr>
      <w:tr w:rsidR="003E7A29" w:rsidRPr="000C333A" w14:paraId="6A8E692E" w14:textId="77777777" w:rsidTr="003E7A29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28A95844" w14:textId="3FB720F7" w:rsidR="003E7A29" w:rsidRDefault="003E7A29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proofErr w:type="spellStart"/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onChange</w:t>
            </w:r>
            <w:proofErr w:type="spellEnd"/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03ABF416" w14:textId="68A1012E" w:rsidR="003E7A29" w:rsidRDefault="003E7A29" w:rsidP="004A4066">
            <w:pP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314659"/>
                <w:sz w:val="21"/>
                <w:szCs w:val="21"/>
              </w:rPr>
              <w:t>变化回调</w:t>
            </w:r>
          </w:p>
        </w:tc>
        <w:tc>
          <w:tcPr>
            <w:tcW w:w="3107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6BF9920" w14:textId="699C3A85" w:rsidR="003E7A29" w:rsidRDefault="003E7A29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 w:hint="eastAsia"/>
                <w:color w:val="314659"/>
                <w:sz w:val="18"/>
                <w:szCs w:val="18"/>
              </w:rPr>
              <w:t>Function</w:t>
            </w: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(</w:t>
            </w:r>
            <w:proofErr w:type="spellStart"/>
            <w:proofErr w:type="gramStart"/>
            <w:r w:rsidR="009F20DF"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selected:any</w:t>
            </w:r>
            <w:proofErr w:type="spellEnd"/>
            <w:proofErr w:type="gramEnd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)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2F62561D" w14:textId="77777777" w:rsidR="003E7A29" w:rsidRDefault="003E7A29" w:rsidP="004A4066">
            <w:pPr>
              <w:rPr>
                <w:rFonts w:ascii="SimSun" w:eastAsia="SimSun" w:hAnsi="SimSun" w:cs="SimSun"/>
                <w:color w:val="314659"/>
                <w:sz w:val="18"/>
                <w:szCs w:val="18"/>
              </w:rPr>
            </w:pPr>
          </w:p>
        </w:tc>
      </w:tr>
    </w:tbl>
    <w:p w14:paraId="75974895" w14:textId="77777777" w:rsidR="004A79E9" w:rsidRDefault="004A79E9" w:rsidP="004A79E9"/>
    <w:p w14:paraId="372F4B6E" w14:textId="121E0F6A" w:rsidR="00E85C7A" w:rsidRPr="000C333A" w:rsidRDefault="001F6A91" w:rsidP="00E85C7A">
      <w:pPr>
        <w:pStyle w:val="3"/>
      </w:pPr>
      <w:r>
        <w:rPr>
          <w:rFonts w:hint="eastAsia"/>
        </w:rPr>
        <w:t xml:space="preserve">Switch </w:t>
      </w:r>
      <w:r>
        <w:rPr>
          <w:rFonts w:hint="eastAsia"/>
        </w:rPr>
        <w:t>开关</w:t>
      </w:r>
    </w:p>
    <w:p w14:paraId="2C6D8A9C" w14:textId="77777777" w:rsidR="00E85C7A" w:rsidRDefault="00E85C7A" w:rsidP="00E85C7A">
      <w:pPr>
        <w:pStyle w:val="4"/>
      </w:pPr>
      <w:r>
        <w:rPr>
          <w:rFonts w:hint="eastAsia"/>
        </w:rPr>
        <w:t>Props</w:t>
      </w:r>
      <w:r>
        <w:rPr>
          <w:rFonts w:hint="eastAsia"/>
        </w:rPr>
        <w:t>设计需求</w:t>
      </w:r>
    </w:p>
    <w:tbl>
      <w:tblPr>
        <w:tblW w:w="10031" w:type="dxa"/>
        <w:tblBorders>
          <w:top w:val="single" w:sz="6" w:space="0" w:color="EBEDF0"/>
          <w:left w:val="single" w:sz="6" w:space="0" w:color="EBEDF0"/>
          <w:bottom w:val="single" w:sz="6" w:space="0" w:color="EBEDF0"/>
          <w:right w:val="single" w:sz="6" w:space="0" w:color="EBED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2247"/>
        <w:gridCol w:w="3432"/>
        <w:gridCol w:w="1480"/>
      </w:tblGrid>
      <w:tr w:rsidR="000C68D1" w14:paraId="5D5BA251" w14:textId="77777777" w:rsidTr="000C68D1">
        <w:trPr>
          <w:tblHeader/>
        </w:trPr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E78AD97" w14:textId="77777777" w:rsidR="000C68D1" w:rsidRDefault="000C68D1">
            <w:pPr>
              <w:rPr>
                <w:rFonts w:eastAsia="Times New Roman"/>
                <w:color w:val="5C6B77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6A8659B" w14:textId="77777777" w:rsidR="000C68D1" w:rsidRDefault="000C68D1">
            <w:pPr>
              <w:rPr>
                <w:rFonts w:eastAsia="Times New Roman"/>
                <w:color w:val="5C6B77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5C6B77"/>
                <w:sz w:val="21"/>
                <w:szCs w:val="21"/>
              </w:rPr>
              <w:t>说</w:t>
            </w:r>
            <w:r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明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54EA694" w14:textId="77777777" w:rsidR="000C68D1" w:rsidRDefault="000C68D1">
            <w:pPr>
              <w:rPr>
                <w:rFonts w:eastAsia="Times New Roman"/>
                <w:color w:val="5C6B77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5C6B77"/>
                <w:sz w:val="21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559493E" w14:textId="77777777" w:rsidR="000C68D1" w:rsidRDefault="000C68D1">
            <w:pPr>
              <w:rPr>
                <w:rFonts w:eastAsia="Times New Roman"/>
                <w:color w:val="5C6B77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默</w:t>
            </w:r>
            <w:r>
              <w:rPr>
                <w:rFonts w:ascii="SimSun" w:eastAsia="SimSun" w:hAnsi="SimSun" w:cs="SimSun"/>
                <w:color w:val="5C6B77"/>
                <w:sz w:val="21"/>
                <w:szCs w:val="21"/>
              </w:rPr>
              <w:t>认值</w:t>
            </w:r>
          </w:p>
        </w:tc>
      </w:tr>
      <w:tr w:rsidR="000C68D1" w14:paraId="37682112" w14:textId="77777777" w:rsidTr="000C68D1">
        <w:tc>
          <w:tcPr>
            <w:tcW w:w="2872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7A17E99" w14:textId="77777777" w:rsidR="000C68D1" w:rsidRDefault="000C68D1">
            <w:pPr>
              <w:rPr>
                <w:rFonts w:ascii="Lucida Console" w:eastAsia="Times New Roman" w:hAnsi="Lucida Console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sz w:val="21"/>
                <w:szCs w:val="21"/>
              </w:rPr>
              <w:t>checked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9825EF7" w14:textId="77777777" w:rsidR="000C68D1" w:rsidRDefault="000C68D1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sz w:val="21"/>
                <w:szCs w:val="21"/>
              </w:rPr>
              <w:t>指定当前是否</w:t>
            </w:r>
            <w:r>
              <w:rPr>
                <w:rFonts w:ascii="SimSun" w:eastAsia="SimSun" w:hAnsi="SimSun" w:cs="SimSun"/>
                <w:sz w:val="21"/>
                <w:szCs w:val="21"/>
              </w:rPr>
              <w:t>选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中</w:t>
            </w:r>
          </w:p>
        </w:tc>
        <w:tc>
          <w:tcPr>
            <w:tcW w:w="3432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9820A16" w14:textId="77777777" w:rsidR="000C68D1" w:rsidRDefault="000C68D1">
            <w:pPr>
              <w:rPr>
                <w:rFonts w:ascii="Lucida Console" w:eastAsia="Times New Roman" w:hAnsi="Lucida Console"/>
                <w:sz w:val="18"/>
                <w:szCs w:val="18"/>
              </w:rPr>
            </w:pPr>
            <w:proofErr w:type="spellStart"/>
            <w:r>
              <w:rPr>
                <w:rFonts w:ascii="Lucida Console" w:eastAsia="Times New Roman" w:hAnsi="Lucida Console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80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CC9DE77" w14:textId="77777777" w:rsidR="000C68D1" w:rsidRDefault="000C68D1">
            <w:pPr>
              <w:rPr>
                <w:rFonts w:ascii="Lucida Console" w:eastAsia="Times New Roman" w:hAnsi="Lucida Console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sz w:val="18"/>
                <w:szCs w:val="18"/>
              </w:rPr>
              <w:t>false</w:t>
            </w:r>
          </w:p>
        </w:tc>
      </w:tr>
      <w:tr w:rsidR="000C68D1" w14:paraId="666E8DAC" w14:textId="77777777" w:rsidTr="000C68D1">
        <w:tc>
          <w:tcPr>
            <w:tcW w:w="2872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0C97EF7" w14:textId="0DB68B50" w:rsidR="000C68D1" w:rsidRDefault="000C68D1">
            <w:pPr>
              <w:rPr>
                <w:rFonts w:ascii="Lucida Console" w:eastAsia="Times New Roman" w:hAnsi="Lucida Console"/>
                <w:sz w:val="21"/>
                <w:szCs w:val="21"/>
              </w:rPr>
            </w:pPr>
            <w:proofErr w:type="spellStart"/>
            <w:r>
              <w:rPr>
                <w:rFonts w:ascii="Lucida Console" w:eastAsia="Times New Roman" w:hAnsi="Lucida Console"/>
                <w:sz w:val="21"/>
                <w:szCs w:val="21"/>
              </w:rPr>
              <w:t>checked</w:t>
            </w:r>
            <w:r>
              <w:rPr>
                <w:rFonts w:ascii="Lucida Console" w:eastAsia="Times New Roman" w:hAnsi="Lucida Console" w:hint="eastAsia"/>
                <w:sz w:val="21"/>
                <w:szCs w:val="21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D1891E3" w14:textId="77777777" w:rsidR="000C68D1" w:rsidRDefault="000C68D1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选中时的内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容</w:t>
            </w:r>
          </w:p>
        </w:tc>
        <w:tc>
          <w:tcPr>
            <w:tcW w:w="3432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2A1883B" w14:textId="41341F24" w:rsidR="000C68D1" w:rsidRDefault="000C68D1">
            <w:pPr>
              <w:rPr>
                <w:rFonts w:ascii="Lucida Console" w:eastAsia="Times New Roman" w:hAnsi="Lucida Console"/>
                <w:sz w:val="18"/>
                <w:szCs w:val="18"/>
              </w:rPr>
            </w:pPr>
            <w:proofErr w:type="spellStart"/>
            <w:r>
              <w:rPr>
                <w:rFonts w:ascii="Lucida Console" w:eastAsia="Times New Roman" w:hAnsi="Lucida Console"/>
                <w:sz w:val="18"/>
                <w:szCs w:val="18"/>
              </w:rPr>
              <w:t>string|React</w:t>
            </w:r>
            <w:r w:rsidR="000E66B5">
              <w:rPr>
                <w:rFonts w:ascii="Lucida Console" w:eastAsia="Times New Roman" w:hAnsi="Lucida Console"/>
                <w:sz w:val="18"/>
                <w:szCs w:val="18"/>
              </w:rPr>
              <w:t>Native</w:t>
            </w:r>
            <w:r>
              <w:rPr>
                <w:rFonts w:ascii="Lucida Console" w:eastAsia="Times New Roman" w:hAnsi="Lucida Console"/>
                <w:sz w:val="18"/>
                <w:szCs w:val="18"/>
              </w:rPr>
              <w:t>Node</w:t>
            </w:r>
            <w:proofErr w:type="spellEnd"/>
          </w:p>
        </w:tc>
        <w:tc>
          <w:tcPr>
            <w:tcW w:w="1480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9F42650" w14:textId="77777777" w:rsidR="000C68D1" w:rsidRDefault="000C68D1">
            <w:pPr>
              <w:rPr>
                <w:rFonts w:ascii="Lucida Console" w:eastAsia="Times New Roman" w:hAnsi="Lucida Console"/>
                <w:sz w:val="18"/>
                <w:szCs w:val="18"/>
              </w:rPr>
            </w:pPr>
          </w:p>
        </w:tc>
      </w:tr>
      <w:tr w:rsidR="000C68D1" w14:paraId="0FC3747D" w14:textId="77777777" w:rsidTr="000C68D1">
        <w:tc>
          <w:tcPr>
            <w:tcW w:w="2872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32A5329" w14:textId="77777777" w:rsidR="000C68D1" w:rsidRDefault="000C68D1">
            <w:pPr>
              <w:rPr>
                <w:rFonts w:ascii="Lucida Console" w:eastAsia="Times New Roman" w:hAnsi="Lucida Console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sz w:val="21"/>
                <w:szCs w:val="21"/>
              </w:rPr>
              <w:lastRenderedPageBreak/>
              <w:t>size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9C54428" w14:textId="2F0B2D5E" w:rsidR="000C68D1" w:rsidRDefault="000C68D1" w:rsidP="000C68D1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sz w:val="21"/>
                <w:szCs w:val="21"/>
              </w:rPr>
              <w:t>开关大小</w:t>
            </w:r>
          </w:p>
        </w:tc>
        <w:tc>
          <w:tcPr>
            <w:tcW w:w="3432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FD47A89" w14:textId="47D6BB7A" w:rsidR="000C68D1" w:rsidRDefault="000C68D1">
            <w:pPr>
              <w:rPr>
                <w:rFonts w:ascii="Lucida Console" w:eastAsia="Times New Roman" w:hAnsi="Lucida Console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sz w:val="18"/>
                <w:szCs w:val="18"/>
              </w:rPr>
              <w:t>O</w:t>
            </w:r>
            <w:r>
              <w:rPr>
                <w:rFonts w:ascii="Lucida Console" w:eastAsia="Times New Roman" w:hAnsi="Lucida Console" w:hint="eastAsia"/>
                <w:sz w:val="18"/>
                <w:szCs w:val="18"/>
              </w:rPr>
              <w:t>b</w:t>
            </w:r>
            <w:r>
              <w:rPr>
                <w:rFonts w:ascii="Lucida Console" w:eastAsia="Times New Roman" w:hAnsi="Lucida Console"/>
                <w:sz w:val="18"/>
                <w:szCs w:val="18"/>
              </w:rPr>
              <w:t>ject</w:t>
            </w:r>
          </w:p>
        </w:tc>
        <w:tc>
          <w:tcPr>
            <w:tcW w:w="1480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56DC8F6" w14:textId="13E30852" w:rsidR="000C68D1" w:rsidRDefault="000C68D1">
            <w:pPr>
              <w:rPr>
                <w:rFonts w:ascii="Lucida Console" w:eastAsia="Times New Roman" w:hAnsi="Lucida Console"/>
                <w:sz w:val="18"/>
                <w:szCs w:val="18"/>
              </w:rPr>
            </w:pPr>
          </w:p>
        </w:tc>
      </w:tr>
      <w:tr w:rsidR="000C68D1" w14:paraId="723F15DE" w14:textId="77777777" w:rsidTr="000C68D1">
        <w:tc>
          <w:tcPr>
            <w:tcW w:w="2872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858A145" w14:textId="5CEA7BF7" w:rsidR="000C68D1" w:rsidRDefault="000C68D1" w:rsidP="000C68D1">
            <w:pPr>
              <w:rPr>
                <w:rFonts w:ascii="Lucida Console" w:eastAsia="Times New Roman" w:hAnsi="Lucida Console"/>
                <w:sz w:val="21"/>
                <w:szCs w:val="21"/>
              </w:rPr>
            </w:pPr>
            <w:proofErr w:type="spellStart"/>
            <w:r>
              <w:rPr>
                <w:rFonts w:ascii="Lucida Console" w:eastAsia="Times New Roman" w:hAnsi="Lucida Console"/>
                <w:sz w:val="21"/>
                <w:szCs w:val="21"/>
              </w:rPr>
              <w:t>unCheckedValue</w:t>
            </w:r>
            <w:proofErr w:type="spellEnd"/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B2FC74E" w14:textId="77777777" w:rsidR="000C68D1" w:rsidRDefault="000C68D1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sz w:val="21"/>
                <w:szCs w:val="21"/>
              </w:rPr>
              <w:t>非</w:t>
            </w:r>
            <w:r>
              <w:rPr>
                <w:rFonts w:ascii="SimSun" w:eastAsia="SimSun" w:hAnsi="SimSun" w:cs="SimSun"/>
                <w:sz w:val="21"/>
                <w:szCs w:val="21"/>
              </w:rPr>
              <w:t>选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中</w:t>
            </w:r>
            <w:r>
              <w:rPr>
                <w:rFonts w:ascii="SimSun" w:eastAsia="SimSun" w:hAnsi="SimSun" w:cs="SimSun"/>
                <w:sz w:val="21"/>
                <w:szCs w:val="21"/>
              </w:rPr>
              <w:t>时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的内容</w:t>
            </w:r>
          </w:p>
        </w:tc>
        <w:tc>
          <w:tcPr>
            <w:tcW w:w="3432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2FDE31C" w14:textId="079B71BD" w:rsidR="000C68D1" w:rsidRDefault="000C68D1">
            <w:pPr>
              <w:rPr>
                <w:rFonts w:ascii="Lucida Console" w:eastAsia="Times New Roman" w:hAnsi="Lucida Console"/>
                <w:sz w:val="18"/>
                <w:szCs w:val="18"/>
              </w:rPr>
            </w:pPr>
            <w:proofErr w:type="spellStart"/>
            <w:r>
              <w:rPr>
                <w:rFonts w:ascii="Lucida Console" w:eastAsia="Times New Roman" w:hAnsi="Lucida Console"/>
                <w:sz w:val="18"/>
                <w:szCs w:val="18"/>
              </w:rPr>
              <w:t>string|React</w:t>
            </w:r>
            <w:r w:rsidR="000E66B5">
              <w:rPr>
                <w:rFonts w:ascii="Lucida Console" w:eastAsia="Times New Roman" w:hAnsi="Lucida Console"/>
                <w:sz w:val="18"/>
                <w:szCs w:val="18"/>
              </w:rPr>
              <w:t>Native</w:t>
            </w:r>
            <w:r>
              <w:rPr>
                <w:rFonts w:ascii="Lucida Console" w:eastAsia="Times New Roman" w:hAnsi="Lucida Console"/>
                <w:sz w:val="18"/>
                <w:szCs w:val="18"/>
              </w:rPr>
              <w:t>Node</w:t>
            </w:r>
            <w:proofErr w:type="spellEnd"/>
          </w:p>
        </w:tc>
        <w:tc>
          <w:tcPr>
            <w:tcW w:w="1480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0FE98F6" w14:textId="77777777" w:rsidR="000C68D1" w:rsidRDefault="000C68D1">
            <w:pPr>
              <w:rPr>
                <w:rFonts w:ascii="Lucida Console" w:eastAsia="Times New Roman" w:hAnsi="Lucida Console"/>
                <w:sz w:val="18"/>
                <w:szCs w:val="18"/>
              </w:rPr>
            </w:pPr>
          </w:p>
        </w:tc>
      </w:tr>
      <w:tr w:rsidR="000C68D1" w14:paraId="4AA2C268" w14:textId="77777777" w:rsidTr="000C68D1">
        <w:tc>
          <w:tcPr>
            <w:tcW w:w="2872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936D344" w14:textId="77777777" w:rsidR="000C68D1" w:rsidRDefault="000C68D1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proofErr w:type="spellStart"/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onChange</w:t>
            </w:r>
            <w:proofErr w:type="spellEnd"/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753CE04" w14:textId="77777777" w:rsidR="000C68D1" w:rsidRDefault="000C68D1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变化时回调函</w:t>
            </w: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数</w:t>
            </w:r>
          </w:p>
        </w:tc>
        <w:tc>
          <w:tcPr>
            <w:tcW w:w="3432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5134219" w14:textId="77777777" w:rsidR="000C68D1" w:rsidRDefault="000C68D1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Function(</w:t>
            </w:r>
            <w:proofErr w:type="spellStart"/>
            <w:proofErr w:type="gramStart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checked:Boolean</w:t>
            </w:r>
            <w:proofErr w:type="spellEnd"/>
            <w:proofErr w:type="gramEnd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DBA054" w14:textId="78684765" w:rsidR="000C68D1" w:rsidRDefault="000C68D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6421D71" w14:textId="77777777" w:rsidR="001F6A91" w:rsidRDefault="001F6A91" w:rsidP="001F6A91"/>
    <w:p w14:paraId="016B5FBD" w14:textId="4A409AC1" w:rsidR="00E85C7A" w:rsidRPr="000C333A" w:rsidRDefault="00476E7D" w:rsidP="00E85C7A">
      <w:pPr>
        <w:pStyle w:val="3"/>
      </w:pPr>
      <w:r>
        <w:rPr>
          <w:rFonts w:hint="eastAsia"/>
        </w:rPr>
        <w:t>Date</w:t>
      </w:r>
      <w:r w:rsidR="00E224FC">
        <w:rPr>
          <w:rFonts w:hint="eastAsia"/>
        </w:rPr>
        <w:t xml:space="preserve"> Picker</w:t>
      </w:r>
      <w:r w:rsidR="00E85C7A" w:rsidRPr="00E85C7A">
        <w:t xml:space="preserve"> </w:t>
      </w:r>
      <w:r w:rsidR="00E224FC">
        <w:rPr>
          <w:rFonts w:hint="eastAsia"/>
        </w:rPr>
        <w:t>时间选择器</w:t>
      </w:r>
    </w:p>
    <w:p w14:paraId="0F4479B4" w14:textId="77777777" w:rsidR="00E85C7A" w:rsidRDefault="00E85C7A" w:rsidP="00E85C7A">
      <w:pPr>
        <w:pStyle w:val="4"/>
      </w:pPr>
      <w:r>
        <w:rPr>
          <w:rFonts w:hint="eastAsia"/>
        </w:rPr>
        <w:t>Props</w:t>
      </w:r>
      <w:r>
        <w:rPr>
          <w:rFonts w:hint="eastAsia"/>
        </w:rPr>
        <w:t>设计需求</w:t>
      </w:r>
    </w:p>
    <w:tbl>
      <w:tblPr>
        <w:tblW w:w="9089" w:type="dxa"/>
        <w:tblBorders>
          <w:top w:val="single" w:sz="6" w:space="0" w:color="EBEDF0"/>
          <w:left w:val="single" w:sz="6" w:space="0" w:color="EBEDF0"/>
          <w:bottom w:val="single" w:sz="6" w:space="0" w:color="EBEDF0"/>
          <w:right w:val="single" w:sz="6" w:space="0" w:color="EBED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2041"/>
        <w:gridCol w:w="2564"/>
        <w:gridCol w:w="1805"/>
      </w:tblGrid>
      <w:tr w:rsidR="00041199" w:rsidRPr="000C333A" w14:paraId="024D1FB5" w14:textId="77777777" w:rsidTr="004A4066">
        <w:trPr>
          <w:tblHeader/>
        </w:trPr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1EFE0D4" w14:textId="77777777" w:rsidR="00041199" w:rsidRPr="000C333A" w:rsidRDefault="00041199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参数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A90FF87" w14:textId="77777777" w:rsidR="00041199" w:rsidRPr="000C333A" w:rsidRDefault="00041199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说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明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7A7C811" w14:textId="77777777" w:rsidR="00041199" w:rsidRPr="000C333A" w:rsidRDefault="00041199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类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型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AB30ED7" w14:textId="77777777" w:rsidR="00041199" w:rsidRPr="000C333A" w:rsidRDefault="00041199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默</w:t>
            </w: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认值</w:t>
            </w:r>
          </w:p>
        </w:tc>
      </w:tr>
      <w:tr w:rsidR="00041199" w:rsidRPr="000C333A" w14:paraId="631BE4C5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63C60ECF" w14:textId="2EEDECDC" w:rsidR="00041199" w:rsidRPr="000C333A" w:rsidRDefault="00F04A5A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show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403313E9" w14:textId="78A473E8" w:rsidR="00041199" w:rsidRPr="000C333A" w:rsidRDefault="00F04A5A" w:rsidP="004A4066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是否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显</w:t>
            </w: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示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028FB408" w14:textId="57FF9021" w:rsidR="00041199" w:rsidRPr="000C333A" w:rsidRDefault="00F04A5A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proofErr w:type="spellStart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DFA36F9" w14:textId="02491DC8" w:rsidR="00041199" w:rsidRPr="000C333A" w:rsidRDefault="00F04A5A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false</w:t>
            </w:r>
          </w:p>
        </w:tc>
      </w:tr>
      <w:tr w:rsidR="00041199" w:rsidRPr="000C333A" w14:paraId="5F81CA17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40244324" w14:textId="77777777" w:rsidR="00041199" w:rsidRPr="000C333A" w:rsidRDefault="00041199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4A30934B" w14:textId="77777777" w:rsidR="00041199" w:rsidRPr="000C333A" w:rsidRDefault="00041199" w:rsidP="004A4066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448F8E92" w14:textId="77777777" w:rsidR="00041199" w:rsidRPr="000C333A" w:rsidRDefault="00041199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25D4736" w14:textId="77777777" w:rsidR="00041199" w:rsidRPr="000C333A" w:rsidRDefault="00041199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</w:tbl>
    <w:p w14:paraId="2628590D" w14:textId="0823ACF8" w:rsidR="00B0769C" w:rsidRPr="000C333A" w:rsidRDefault="00B0769C" w:rsidP="00B0769C">
      <w:pPr>
        <w:pStyle w:val="3"/>
      </w:pPr>
      <w:r>
        <w:t>Calendar</w:t>
      </w:r>
      <w:r w:rsidR="00A7579A">
        <w:rPr>
          <w:rFonts w:hint="eastAsia"/>
        </w:rPr>
        <w:t>日历</w:t>
      </w:r>
    </w:p>
    <w:p w14:paraId="74ED1C64" w14:textId="77777777" w:rsidR="00B0769C" w:rsidRDefault="00B0769C" w:rsidP="00B0769C">
      <w:pPr>
        <w:pStyle w:val="4"/>
      </w:pPr>
      <w:r>
        <w:rPr>
          <w:rFonts w:hint="eastAsia"/>
        </w:rPr>
        <w:t>Props</w:t>
      </w:r>
      <w:r>
        <w:rPr>
          <w:rFonts w:hint="eastAsia"/>
        </w:rPr>
        <w:t>设计需求</w:t>
      </w:r>
    </w:p>
    <w:tbl>
      <w:tblPr>
        <w:tblW w:w="9089" w:type="dxa"/>
        <w:tblBorders>
          <w:top w:val="single" w:sz="6" w:space="0" w:color="EBEDF0"/>
          <w:left w:val="single" w:sz="6" w:space="0" w:color="EBEDF0"/>
          <w:bottom w:val="single" w:sz="6" w:space="0" w:color="EBEDF0"/>
          <w:right w:val="single" w:sz="6" w:space="0" w:color="EBED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2041"/>
        <w:gridCol w:w="3215"/>
        <w:gridCol w:w="1805"/>
      </w:tblGrid>
      <w:tr w:rsidR="00B0769C" w:rsidRPr="000C333A" w14:paraId="21260EFA" w14:textId="77777777" w:rsidTr="00F24487">
        <w:trPr>
          <w:tblHeader/>
        </w:trPr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7670BE8" w14:textId="77777777" w:rsidR="00B0769C" w:rsidRPr="000C333A" w:rsidRDefault="00B0769C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参数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740AC8E" w14:textId="77777777" w:rsidR="00B0769C" w:rsidRPr="000C333A" w:rsidRDefault="00B0769C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说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明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728A54A" w14:textId="77777777" w:rsidR="00B0769C" w:rsidRPr="000C333A" w:rsidRDefault="00B0769C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类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型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1D5A02B1" w14:textId="77777777" w:rsidR="00B0769C" w:rsidRPr="000C333A" w:rsidRDefault="00B0769C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默</w:t>
            </w: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认值</w:t>
            </w:r>
          </w:p>
        </w:tc>
      </w:tr>
      <w:tr w:rsidR="00B0769C" w:rsidRPr="000C333A" w14:paraId="4DC7A746" w14:textId="77777777" w:rsidTr="00F24487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4C195C05" w14:textId="0A740DD7" w:rsidR="00B0769C" w:rsidRPr="000C333A" w:rsidRDefault="00F24487" w:rsidP="00F24487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show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03EC056F" w14:textId="2143B42B" w:rsidR="00B0769C" w:rsidRPr="000C333A" w:rsidRDefault="00F24487" w:rsidP="00F24487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是否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显</w:t>
            </w: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示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0993018" w14:textId="3D639EE7" w:rsidR="00B0769C" w:rsidRPr="000C333A" w:rsidRDefault="00F24487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proofErr w:type="spellStart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FD6C81B" w14:textId="4BCB8C60" w:rsidR="00B0769C" w:rsidRPr="000C333A" w:rsidRDefault="00F24487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false</w:t>
            </w:r>
          </w:p>
        </w:tc>
      </w:tr>
      <w:tr w:rsidR="00B0769C" w:rsidRPr="000C333A" w14:paraId="7EDAAB72" w14:textId="77777777" w:rsidTr="00F24487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F68FEBE" w14:textId="5AD52D9E" w:rsidR="00B0769C" w:rsidRPr="000C333A" w:rsidRDefault="00F24487" w:rsidP="00F24487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proofErr w:type="spellStart"/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onSelect</w:t>
            </w:r>
            <w:proofErr w:type="spellEnd"/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A01C8D0" w14:textId="28C7292F" w:rsidR="00B0769C" w:rsidRPr="000C333A" w:rsidRDefault="00AA22A5" w:rsidP="00F24487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314659"/>
                <w:sz w:val="21"/>
                <w:szCs w:val="21"/>
              </w:rPr>
              <w:t>确认选择回调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3181D544" w14:textId="6369DB05" w:rsidR="00B0769C" w:rsidRPr="000C333A" w:rsidRDefault="00AA22A5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F</w:t>
            </w:r>
            <w:r>
              <w:rPr>
                <w:rFonts w:ascii="Lucida Console" w:eastAsia="Times New Roman" w:hAnsi="Lucida Console" w:hint="eastAsia"/>
                <w:color w:val="314659"/>
                <w:sz w:val="18"/>
                <w:szCs w:val="18"/>
              </w:rPr>
              <w:t>unction</w:t>
            </w: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selected:Date</w:t>
            </w:r>
            <w:proofErr w:type="spellEnd"/>
            <w:proofErr w:type="gramEnd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)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CDF555D" w14:textId="77777777" w:rsidR="00B0769C" w:rsidRPr="000C333A" w:rsidRDefault="00B0769C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</w:tbl>
    <w:p w14:paraId="4CDF8717" w14:textId="77777777" w:rsidR="00E224FC" w:rsidRDefault="00E224FC" w:rsidP="00E224FC"/>
    <w:p w14:paraId="1EFF62E7" w14:textId="70B655EF" w:rsidR="000C4A16" w:rsidRPr="000C333A" w:rsidRDefault="006C6AB6" w:rsidP="000C4A16">
      <w:pPr>
        <w:pStyle w:val="3"/>
      </w:pPr>
      <w:r>
        <w:rPr>
          <w:rFonts w:hint="eastAsia"/>
        </w:rPr>
        <w:t>Other</w:t>
      </w:r>
      <w:r>
        <w:rPr>
          <w:lang w:val="en-US"/>
        </w:rPr>
        <w:t>…</w:t>
      </w:r>
      <w:r w:rsidR="000C4A16" w:rsidRPr="00E85C7A">
        <w:t xml:space="preserve"> </w:t>
      </w:r>
      <w:r>
        <w:rPr>
          <w:rFonts w:hint="eastAsia"/>
        </w:rPr>
        <w:t>组件</w:t>
      </w:r>
    </w:p>
    <w:p w14:paraId="46820CBD" w14:textId="77777777" w:rsidR="000C4A16" w:rsidRDefault="000C4A16" w:rsidP="000C4A16">
      <w:pPr>
        <w:pStyle w:val="4"/>
      </w:pPr>
      <w:r>
        <w:rPr>
          <w:rFonts w:hint="eastAsia"/>
        </w:rPr>
        <w:t>Props</w:t>
      </w:r>
      <w:r>
        <w:rPr>
          <w:rFonts w:hint="eastAsia"/>
        </w:rPr>
        <w:t>设计需求</w:t>
      </w:r>
    </w:p>
    <w:tbl>
      <w:tblPr>
        <w:tblW w:w="9089" w:type="dxa"/>
        <w:tblBorders>
          <w:top w:val="single" w:sz="6" w:space="0" w:color="EBEDF0"/>
          <w:left w:val="single" w:sz="6" w:space="0" w:color="EBEDF0"/>
          <w:bottom w:val="single" w:sz="6" w:space="0" w:color="EBEDF0"/>
          <w:right w:val="single" w:sz="6" w:space="0" w:color="EBED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2041"/>
        <w:gridCol w:w="2564"/>
        <w:gridCol w:w="1805"/>
      </w:tblGrid>
      <w:tr w:rsidR="000D63D0" w:rsidRPr="000C333A" w14:paraId="7C4B484A" w14:textId="77777777" w:rsidTr="004A4066">
        <w:trPr>
          <w:tblHeader/>
        </w:trPr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D78F856" w14:textId="77777777" w:rsidR="000D63D0" w:rsidRPr="000C333A" w:rsidRDefault="000D63D0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参数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4DBEAF6" w14:textId="77777777" w:rsidR="000D63D0" w:rsidRPr="000C333A" w:rsidRDefault="000D63D0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说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明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3D1B289" w14:textId="77777777" w:rsidR="000D63D0" w:rsidRPr="000C333A" w:rsidRDefault="000D63D0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类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型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EBB236F" w14:textId="77777777" w:rsidR="000D63D0" w:rsidRPr="000C333A" w:rsidRDefault="000D63D0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默</w:t>
            </w: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认值</w:t>
            </w:r>
          </w:p>
        </w:tc>
      </w:tr>
      <w:tr w:rsidR="000D63D0" w:rsidRPr="000C333A" w14:paraId="48054865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6F213F75" w14:textId="77777777" w:rsidR="000D63D0" w:rsidRPr="000C333A" w:rsidRDefault="000D63D0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698C6004" w14:textId="77777777" w:rsidR="000D63D0" w:rsidRPr="000C333A" w:rsidRDefault="000D63D0" w:rsidP="004A4066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494C64AD" w14:textId="77777777" w:rsidR="000D63D0" w:rsidRPr="000C333A" w:rsidRDefault="000D63D0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2BF17EB" w14:textId="77777777" w:rsidR="000D63D0" w:rsidRPr="000C333A" w:rsidRDefault="000D63D0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  <w:tr w:rsidR="000D63D0" w:rsidRPr="000C333A" w14:paraId="199BDDB9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0DB7231C" w14:textId="77777777" w:rsidR="000D63D0" w:rsidRPr="000C333A" w:rsidRDefault="000D63D0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45CAA989" w14:textId="77777777" w:rsidR="000D63D0" w:rsidRPr="000C333A" w:rsidRDefault="000D63D0" w:rsidP="004A4066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0AD6C7BC" w14:textId="77777777" w:rsidR="000D63D0" w:rsidRPr="000C333A" w:rsidRDefault="000D63D0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6CB93E67" w14:textId="77777777" w:rsidR="000D63D0" w:rsidRPr="000C333A" w:rsidRDefault="000D63D0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</w:tbl>
    <w:p w14:paraId="271E38E2" w14:textId="77777777" w:rsidR="000D63D0" w:rsidRDefault="000D63D0" w:rsidP="000D63D0"/>
    <w:p w14:paraId="1CC9A8DA" w14:textId="77777777" w:rsidR="003A0B4B" w:rsidRPr="000C333A" w:rsidRDefault="003A0B4B" w:rsidP="003A0B4B"/>
    <w:p w14:paraId="3C1B8D04" w14:textId="07FD979E" w:rsidR="004974EF" w:rsidRDefault="004974EF" w:rsidP="007C3BE1">
      <w:pPr>
        <w:pStyle w:val="2"/>
        <w:rPr>
          <w:b/>
          <w:sz w:val="28"/>
          <w:szCs w:val="28"/>
        </w:rPr>
      </w:pPr>
      <w:r w:rsidRPr="0087694E">
        <w:rPr>
          <w:b/>
          <w:sz w:val="28"/>
          <w:szCs w:val="28"/>
        </w:rPr>
        <w:lastRenderedPageBreak/>
        <w:t>Data</w:t>
      </w:r>
    </w:p>
    <w:p w14:paraId="2F56E661" w14:textId="58E55F38" w:rsidR="00E85C7A" w:rsidRPr="000C333A" w:rsidRDefault="00343910" w:rsidP="00E85C7A">
      <w:pPr>
        <w:pStyle w:val="3"/>
      </w:pPr>
      <w:r>
        <w:rPr>
          <w:rFonts w:hint="eastAsia"/>
        </w:rPr>
        <w:t>List</w:t>
      </w:r>
      <w:r>
        <w:rPr>
          <w:lang w:val="en-US"/>
        </w:rPr>
        <w:t>View</w:t>
      </w:r>
      <w:r w:rsidR="00E85C7A" w:rsidRPr="00E85C7A">
        <w:t xml:space="preserve"> </w:t>
      </w:r>
      <w:r>
        <w:rPr>
          <w:rFonts w:hint="eastAsia"/>
        </w:rPr>
        <w:t>分页列表</w:t>
      </w:r>
    </w:p>
    <w:p w14:paraId="33D0F3B3" w14:textId="77777777" w:rsidR="00E85C7A" w:rsidRDefault="00E85C7A" w:rsidP="00E85C7A">
      <w:pPr>
        <w:pStyle w:val="4"/>
      </w:pPr>
      <w:r>
        <w:rPr>
          <w:rFonts w:hint="eastAsia"/>
        </w:rPr>
        <w:t>Props</w:t>
      </w:r>
      <w:r>
        <w:rPr>
          <w:rFonts w:hint="eastAsia"/>
        </w:rPr>
        <w:t>设计需求</w:t>
      </w:r>
    </w:p>
    <w:tbl>
      <w:tblPr>
        <w:tblW w:w="9089" w:type="dxa"/>
        <w:tblBorders>
          <w:top w:val="single" w:sz="6" w:space="0" w:color="EBEDF0"/>
          <w:left w:val="single" w:sz="6" w:space="0" w:color="EBEDF0"/>
          <w:bottom w:val="single" w:sz="6" w:space="0" w:color="EBEDF0"/>
          <w:right w:val="single" w:sz="6" w:space="0" w:color="EBED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2041"/>
        <w:gridCol w:w="2564"/>
        <w:gridCol w:w="1805"/>
      </w:tblGrid>
      <w:tr w:rsidR="00343910" w:rsidRPr="000C333A" w14:paraId="392FF7CB" w14:textId="77777777" w:rsidTr="004A4066">
        <w:trPr>
          <w:tblHeader/>
        </w:trPr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200878D" w14:textId="77777777" w:rsidR="00343910" w:rsidRPr="000C333A" w:rsidRDefault="00343910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参数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95CE7B8" w14:textId="77777777" w:rsidR="00343910" w:rsidRPr="000C333A" w:rsidRDefault="00343910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说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明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C3239DC" w14:textId="77777777" w:rsidR="00343910" w:rsidRPr="000C333A" w:rsidRDefault="00343910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类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型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DE299B8" w14:textId="77777777" w:rsidR="00343910" w:rsidRPr="000C333A" w:rsidRDefault="00343910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默</w:t>
            </w: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认值</w:t>
            </w:r>
          </w:p>
        </w:tc>
      </w:tr>
      <w:tr w:rsidR="00343910" w:rsidRPr="000C333A" w14:paraId="51696F89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0041F952" w14:textId="77777777" w:rsidR="00343910" w:rsidRPr="000C333A" w:rsidRDefault="00343910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E0678B5" w14:textId="77777777" w:rsidR="00343910" w:rsidRPr="000C333A" w:rsidRDefault="00343910" w:rsidP="004A4066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951A141" w14:textId="77777777" w:rsidR="00343910" w:rsidRPr="000C333A" w:rsidRDefault="00343910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2BA41940" w14:textId="77777777" w:rsidR="00343910" w:rsidRPr="000C333A" w:rsidRDefault="00343910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  <w:tr w:rsidR="00343910" w:rsidRPr="000C333A" w14:paraId="14EE3155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4E8B8F4" w14:textId="77777777" w:rsidR="00343910" w:rsidRPr="000C333A" w:rsidRDefault="00343910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F0C4ED7" w14:textId="77777777" w:rsidR="00343910" w:rsidRPr="000C333A" w:rsidRDefault="00343910" w:rsidP="004A4066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6398505" w14:textId="77777777" w:rsidR="00343910" w:rsidRPr="000C333A" w:rsidRDefault="00343910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37B0CE7C" w14:textId="77777777" w:rsidR="00343910" w:rsidRPr="000C333A" w:rsidRDefault="00343910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</w:tbl>
    <w:p w14:paraId="7282C4C7" w14:textId="77777777" w:rsidR="00343910" w:rsidRDefault="00343910" w:rsidP="00343910"/>
    <w:p w14:paraId="7221F969" w14:textId="65D3828B" w:rsidR="00E85C7A" w:rsidRPr="000C333A" w:rsidRDefault="00BC249E" w:rsidP="00E85C7A">
      <w:pPr>
        <w:pStyle w:val="3"/>
      </w:pPr>
      <w:r>
        <w:rPr>
          <w:rFonts w:hint="eastAsia"/>
        </w:rPr>
        <w:t>Table</w:t>
      </w:r>
      <w:r>
        <w:rPr>
          <w:lang w:val="en-US"/>
        </w:rPr>
        <w:t xml:space="preserve"> </w:t>
      </w:r>
      <w:r w:rsidR="00E85C7A" w:rsidRPr="00E85C7A">
        <w:t xml:space="preserve"> </w:t>
      </w:r>
      <w:r>
        <w:rPr>
          <w:rFonts w:hint="eastAsia"/>
        </w:rPr>
        <w:t>表格</w:t>
      </w:r>
    </w:p>
    <w:p w14:paraId="1C6A13C1" w14:textId="77777777" w:rsidR="00E85C7A" w:rsidRDefault="00E85C7A" w:rsidP="00E85C7A">
      <w:pPr>
        <w:pStyle w:val="4"/>
      </w:pPr>
      <w:r>
        <w:rPr>
          <w:rFonts w:hint="eastAsia"/>
        </w:rPr>
        <w:t>Props</w:t>
      </w:r>
      <w:r>
        <w:rPr>
          <w:rFonts w:hint="eastAsia"/>
        </w:rPr>
        <w:t>设计需求</w:t>
      </w:r>
    </w:p>
    <w:tbl>
      <w:tblPr>
        <w:tblW w:w="9089" w:type="dxa"/>
        <w:tblBorders>
          <w:top w:val="single" w:sz="6" w:space="0" w:color="EBEDF0"/>
          <w:left w:val="single" w:sz="6" w:space="0" w:color="EBEDF0"/>
          <w:bottom w:val="single" w:sz="6" w:space="0" w:color="EBEDF0"/>
          <w:right w:val="single" w:sz="6" w:space="0" w:color="EBED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2041"/>
        <w:gridCol w:w="2564"/>
        <w:gridCol w:w="1805"/>
      </w:tblGrid>
      <w:tr w:rsidR="00FC0D2E" w:rsidRPr="000C333A" w14:paraId="2EA48EA3" w14:textId="77777777" w:rsidTr="004A4066">
        <w:trPr>
          <w:tblHeader/>
        </w:trPr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620685B" w14:textId="77777777" w:rsidR="00FC0D2E" w:rsidRPr="000C333A" w:rsidRDefault="00FC0D2E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参数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145048CC" w14:textId="77777777" w:rsidR="00FC0D2E" w:rsidRPr="000C333A" w:rsidRDefault="00FC0D2E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说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明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7057680" w14:textId="77777777" w:rsidR="00FC0D2E" w:rsidRPr="000C333A" w:rsidRDefault="00FC0D2E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类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型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79FF5C6" w14:textId="77777777" w:rsidR="00FC0D2E" w:rsidRPr="000C333A" w:rsidRDefault="00FC0D2E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默</w:t>
            </w: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认值</w:t>
            </w:r>
          </w:p>
        </w:tc>
      </w:tr>
      <w:tr w:rsidR="00FC0D2E" w:rsidRPr="000C333A" w14:paraId="0C09AA7F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A00D7A8" w14:textId="4F2626E2" w:rsidR="00FC0D2E" w:rsidRPr="000C333A" w:rsidRDefault="00FC0D2E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proofErr w:type="spellStart"/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dataSource</w:t>
            </w:r>
            <w:proofErr w:type="spellEnd"/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0D5E3D13" w14:textId="799B19D6" w:rsidR="00FC0D2E" w:rsidRPr="000C333A" w:rsidRDefault="00FC0D2E" w:rsidP="004A4066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表格数据</w:t>
            </w:r>
            <w:r>
              <w:rPr>
                <w:rFonts w:ascii="MS Mincho" w:eastAsia="MS Mincho" w:hAnsi="MS Mincho" w:cs="MS Mincho" w:hint="eastAsia"/>
                <w:color w:val="314659"/>
                <w:sz w:val="21"/>
                <w:szCs w:val="21"/>
              </w:rPr>
              <w:t>源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359AAE3" w14:textId="6BB3171C" w:rsidR="00FC0D2E" w:rsidRPr="000C333A" w:rsidRDefault="00FC0D2E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proofErr w:type="gramStart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any[</w:t>
            </w:r>
            <w:proofErr w:type="gramEnd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]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1FDAE04" w14:textId="508A8C2D" w:rsidR="00FC0D2E" w:rsidRPr="000C333A" w:rsidRDefault="00FC0D2E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[]</w:t>
            </w:r>
          </w:p>
        </w:tc>
      </w:tr>
      <w:tr w:rsidR="00FC0D2E" w:rsidRPr="000C333A" w14:paraId="3CFEF1F1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69DE71D9" w14:textId="75B6C176" w:rsidR="00FC0D2E" w:rsidRPr="000C333A" w:rsidRDefault="000E66B5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header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5C27604" w14:textId="2E7BBACC" w:rsidR="00FC0D2E" w:rsidRPr="000C333A" w:rsidRDefault="000E66B5" w:rsidP="004A4066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表格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头</w:t>
            </w: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数据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6036254F" w14:textId="5FB8C056" w:rsidR="00FC0D2E" w:rsidRPr="000C333A" w:rsidRDefault="000E66B5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proofErr w:type="gramStart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any[</w:t>
            </w:r>
            <w:proofErr w:type="gramEnd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]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84227D6" w14:textId="4DB78732" w:rsidR="00FC0D2E" w:rsidRPr="000C333A" w:rsidRDefault="000E66B5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[]</w:t>
            </w:r>
          </w:p>
        </w:tc>
      </w:tr>
      <w:tr w:rsidR="00E578C5" w:rsidRPr="000C333A" w14:paraId="1A8A89EE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43A9833E" w14:textId="7D190ADC" w:rsidR="00E578C5" w:rsidRDefault="00526585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style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91CA8B4" w14:textId="77777777" w:rsidR="00E578C5" w:rsidRDefault="00E578C5" w:rsidP="004A4066">
            <w:pP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</w:pP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3B80F0A9" w14:textId="77777777" w:rsidR="00E578C5" w:rsidRDefault="00E578C5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C9D531E" w14:textId="77777777" w:rsidR="00E578C5" w:rsidRDefault="00E578C5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  <w:tr w:rsidR="000E66B5" w:rsidRPr="000C333A" w14:paraId="588D93FB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74975D1" w14:textId="4A72E12C" w:rsidR="000E66B5" w:rsidRDefault="000E66B5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footer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839A425" w14:textId="761E9429" w:rsidR="000E66B5" w:rsidRDefault="000E66B5" w:rsidP="004A4066">
            <w:pP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314659"/>
                <w:sz w:val="21"/>
                <w:szCs w:val="21"/>
              </w:rPr>
              <w:t>表格尾部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65B1BBF" w14:textId="6C422937" w:rsidR="000E66B5" w:rsidRDefault="000E66B5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proofErr w:type="spellStart"/>
            <w:r>
              <w:rPr>
                <w:rFonts w:ascii="Lucida Console" w:eastAsia="Times New Roman" w:hAnsi="Lucida Console" w:hint="eastAsia"/>
                <w:color w:val="314659"/>
                <w:sz w:val="18"/>
                <w:szCs w:val="18"/>
              </w:rPr>
              <w:t>React</w:t>
            </w: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NativeNode</w:t>
            </w:r>
            <w:proofErr w:type="spellEnd"/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0044556B" w14:textId="77777777" w:rsidR="000E66B5" w:rsidRDefault="000E66B5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</w:tbl>
    <w:p w14:paraId="7E440A20" w14:textId="77777777" w:rsidR="00BC249E" w:rsidRDefault="00BC249E" w:rsidP="00BC249E"/>
    <w:p w14:paraId="037F4EA8" w14:textId="007F08EF" w:rsidR="00343910" w:rsidRPr="000C333A" w:rsidRDefault="008B3C5A" w:rsidP="00343910">
      <w:pPr>
        <w:pStyle w:val="3"/>
      </w:pPr>
      <w:r>
        <w:rPr>
          <w:rFonts w:hint="eastAsia"/>
        </w:rPr>
        <w:t>Badge</w:t>
      </w:r>
      <w:r w:rsidR="00343910" w:rsidRPr="00E85C7A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标记</w:t>
      </w:r>
    </w:p>
    <w:p w14:paraId="45F93A2E" w14:textId="77777777" w:rsidR="00343910" w:rsidRDefault="00343910" w:rsidP="00343910">
      <w:pPr>
        <w:pStyle w:val="4"/>
      </w:pPr>
      <w:r>
        <w:rPr>
          <w:rFonts w:hint="eastAsia"/>
        </w:rPr>
        <w:t>Props</w:t>
      </w:r>
      <w:r>
        <w:rPr>
          <w:rFonts w:hint="eastAsia"/>
        </w:rPr>
        <w:t>设计需求</w:t>
      </w:r>
    </w:p>
    <w:tbl>
      <w:tblPr>
        <w:tblW w:w="9256" w:type="dxa"/>
        <w:tblBorders>
          <w:top w:val="single" w:sz="6" w:space="0" w:color="EBEDF0"/>
          <w:left w:val="single" w:sz="6" w:space="0" w:color="EBEDF0"/>
          <w:bottom w:val="single" w:sz="6" w:space="0" w:color="EBEDF0"/>
          <w:right w:val="single" w:sz="6" w:space="0" w:color="EBED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3085"/>
        <w:gridCol w:w="2203"/>
        <w:gridCol w:w="1350"/>
      </w:tblGrid>
      <w:tr w:rsidR="005761F8" w14:paraId="23AC6A21" w14:textId="77777777" w:rsidTr="005761F8">
        <w:trPr>
          <w:tblHeader/>
        </w:trPr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4811E5A" w14:textId="77777777" w:rsidR="005761F8" w:rsidRDefault="005761F8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8762DB4" w14:textId="77777777" w:rsidR="005761F8" w:rsidRDefault="005761F8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5C6B77"/>
                <w:sz w:val="21"/>
                <w:szCs w:val="21"/>
              </w:rPr>
              <w:t>说</w:t>
            </w:r>
            <w:r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明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8C3FF0C" w14:textId="77777777" w:rsidR="005761F8" w:rsidRDefault="005761F8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5C6B77"/>
                <w:sz w:val="21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21C5317" w14:textId="77777777" w:rsidR="005761F8" w:rsidRDefault="005761F8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默</w:t>
            </w:r>
            <w:r>
              <w:rPr>
                <w:rFonts w:ascii="SimSun" w:eastAsia="SimSun" w:hAnsi="SimSun" w:cs="SimSun"/>
                <w:color w:val="5C6B77"/>
                <w:sz w:val="21"/>
                <w:szCs w:val="21"/>
              </w:rPr>
              <w:t>认值</w:t>
            </w:r>
          </w:p>
        </w:tc>
      </w:tr>
      <w:tr w:rsidR="005761F8" w14:paraId="4E44928F" w14:textId="77777777" w:rsidTr="005761F8">
        <w:tc>
          <w:tcPr>
            <w:tcW w:w="236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870467C" w14:textId="77777777" w:rsidR="005761F8" w:rsidRDefault="005761F8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count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64CDC5C" w14:textId="77777777" w:rsidR="005761F8" w:rsidRDefault="005761F8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展示的数字，大于</w:t>
            </w:r>
            <w: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  <w:t>overflowCount</w:t>
            </w:r>
            <w:proofErr w:type="spellEnd"/>
            <w: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时显示为</w:t>
            </w:r>
            <w: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/>
                <w:color w:val="314659"/>
                <w:sz w:val="19"/>
                <w:szCs w:val="19"/>
                <w:bdr w:val="single" w:sz="6" w:space="2" w:color="EEEEEE" w:frame="1"/>
                <w:shd w:val="clear" w:color="auto" w:fill="F2F4F5"/>
              </w:rPr>
              <w:t>${</w:t>
            </w:r>
            <w:proofErr w:type="spellStart"/>
            <w:r>
              <w:rPr>
                <w:rStyle w:val="HTML"/>
                <w:rFonts w:ascii="Consolas" w:hAnsi="Consolas"/>
                <w:color w:val="314659"/>
                <w:sz w:val="19"/>
                <w:szCs w:val="19"/>
                <w:bdr w:val="single" w:sz="6" w:space="2" w:color="EEEEEE" w:frame="1"/>
                <w:shd w:val="clear" w:color="auto" w:fill="F2F4F5"/>
              </w:rPr>
              <w:t>overflowCount</w:t>
            </w:r>
            <w:proofErr w:type="spellEnd"/>
            <w:r>
              <w:rPr>
                <w:rStyle w:val="HTML"/>
                <w:rFonts w:ascii="Consolas" w:hAnsi="Consolas"/>
                <w:color w:val="314659"/>
                <w:sz w:val="19"/>
                <w:szCs w:val="19"/>
                <w:bdr w:val="single" w:sz="6" w:space="2" w:color="EEEEEE" w:frame="1"/>
                <w:shd w:val="clear" w:color="auto" w:fill="F2F4F5"/>
              </w:rPr>
              <w:t>}+</w:t>
            </w: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为</w:t>
            </w:r>
            <w: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  <w:t xml:space="preserve"> 0 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时隐</w:t>
            </w: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藏</w:t>
            </w:r>
          </w:p>
        </w:tc>
        <w:tc>
          <w:tcPr>
            <w:tcW w:w="2456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DAEA30A" w14:textId="77777777" w:rsidR="005761F8" w:rsidRDefault="005761F8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number</w:t>
            </w:r>
          </w:p>
        </w:tc>
        <w:tc>
          <w:tcPr>
            <w:tcW w:w="1350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FB1ACF2" w14:textId="77777777" w:rsidR="005761F8" w:rsidRDefault="005761F8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  <w:tr w:rsidR="005761F8" w14:paraId="0F9CF1BE" w14:textId="77777777" w:rsidTr="005761F8">
        <w:tc>
          <w:tcPr>
            <w:tcW w:w="236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7B75F34" w14:textId="77777777" w:rsidR="005761F8" w:rsidRDefault="005761F8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dot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10CC0CE9" w14:textId="77777777" w:rsidR="005761F8" w:rsidRDefault="005761F8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不展示数字，只有一个小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点</w:t>
            </w:r>
          </w:p>
        </w:tc>
        <w:tc>
          <w:tcPr>
            <w:tcW w:w="2456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F17F0E7" w14:textId="77777777" w:rsidR="005761F8" w:rsidRDefault="005761F8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proofErr w:type="spellStart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350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481B8D7" w14:textId="77777777" w:rsidR="005761F8" w:rsidRDefault="005761F8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false</w:t>
            </w:r>
          </w:p>
        </w:tc>
      </w:tr>
      <w:tr w:rsidR="005761F8" w14:paraId="6B758750" w14:textId="77777777" w:rsidTr="005761F8">
        <w:tc>
          <w:tcPr>
            <w:tcW w:w="236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12F2AD24" w14:textId="77777777" w:rsidR="005761F8" w:rsidRDefault="005761F8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lastRenderedPageBreak/>
              <w:t>offset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2E8EA84" w14:textId="77777777" w:rsidR="005761F8" w:rsidRDefault="005761F8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设置状态点的位置偏移，格式为</w:t>
            </w:r>
            <w: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  <w:t> x, y</w:t>
            </w:r>
          </w:p>
        </w:tc>
        <w:tc>
          <w:tcPr>
            <w:tcW w:w="2456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C79726A" w14:textId="77777777" w:rsidR="005761F8" w:rsidRDefault="005761F8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number, number</w:t>
            </w:r>
          </w:p>
        </w:tc>
        <w:tc>
          <w:tcPr>
            <w:tcW w:w="1350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1A2729A6" w14:textId="77777777" w:rsidR="005761F8" w:rsidRDefault="005761F8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-</w:t>
            </w:r>
          </w:p>
        </w:tc>
      </w:tr>
      <w:tr w:rsidR="005761F8" w14:paraId="5B3E5A02" w14:textId="77777777" w:rsidTr="005761F8">
        <w:tc>
          <w:tcPr>
            <w:tcW w:w="236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16D5093E" w14:textId="77777777" w:rsidR="005761F8" w:rsidRDefault="005761F8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proofErr w:type="spellStart"/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overflowCount</w:t>
            </w:r>
            <w:proofErr w:type="spellEnd"/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5D048B3" w14:textId="77777777" w:rsidR="005761F8" w:rsidRDefault="005761F8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展示封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顶</w:t>
            </w: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的数字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值</w:t>
            </w:r>
          </w:p>
        </w:tc>
        <w:tc>
          <w:tcPr>
            <w:tcW w:w="2456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2819ED8" w14:textId="77777777" w:rsidR="005761F8" w:rsidRDefault="005761F8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number</w:t>
            </w:r>
          </w:p>
        </w:tc>
        <w:tc>
          <w:tcPr>
            <w:tcW w:w="1350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1B79790" w14:textId="77777777" w:rsidR="005761F8" w:rsidRDefault="005761F8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99</w:t>
            </w:r>
          </w:p>
        </w:tc>
      </w:tr>
      <w:tr w:rsidR="005761F8" w14:paraId="46CAFAA2" w14:textId="77777777" w:rsidTr="005761F8">
        <w:tc>
          <w:tcPr>
            <w:tcW w:w="236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148BC3E" w14:textId="4F521230" w:rsidR="005761F8" w:rsidRDefault="005761F8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proofErr w:type="spellStart"/>
            <w:r>
              <w:rPr>
                <w:rFonts w:ascii="Lucida Console" w:eastAsia="Times New Roman" w:hAnsi="Lucida Console" w:hint="eastAsia"/>
                <w:color w:val="314659"/>
                <w:sz w:val="21"/>
                <w:szCs w:val="21"/>
              </w:rPr>
              <w:t>b</w:t>
            </w: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ackground</w:t>
            </w:r>
            <w:r>
              <w:rPr>
                <w:rFonts w:ascii="Lucida Console" w:eastAsia="Times New Roman" w:hAnsi="Lucida Console" w:hint="eastAsia"/>
                <w:color w:val="314659"/>
                <w:sz w:val="21"/>
                <w:szCs w:val="21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E6A608D" w14:textId="5ACE298F" w:rsidR="005761F8" w:rsidRDefault="005761F8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设置</w:t>
            </w:r>
            <w: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  <w:t xml:space="preserve"> Badge </w:t>
            </w:r>
            <w:r>
              <w:rPr>
                <w:rFonts w:ascii="SimSun" w:eastAsia="SimSun" w:hAnsi="SimSun" w:cs="SimSun" w:hint="eastAsia"/>
                <w:color w:val="314659"/>
                <w:sz w:val="21"/>
                <w:szCs w:val="21"/>
              </w:rPr>
              <w:t>背景色</w:t>
            </w:r>
          </w:p>
        </w:tc>
        <w:tc>
          <w:tcPr>
            <w:tcW w:w="2456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206ECBE" w14:textId="340EF58E" w:rsidR="005761F8" w:rsidRDefault="00CC0224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string</w:t>
            </w:r>
          </w:p>
        </w:tc>
        <w:tc>
          <w:tcPr>
            <w:tcW w:w="1350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EB527F7" w14:textId="3CEF09C6" w:rsidR="005761F8" w:rsidRDefault="00CC0224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red</w:t>
            </w:r>
          </w:p>
        </w:tc>
      </w:tr>
    </w:tbl>
    <w:p w14:paraId="248660FD" w14:textId="77777777" w:rsidR="008B3C5A" w:rsidRDefault="008B3C5A" w:rsidP="008B3C5A"/>
    <w:p w14:paraId="0539C491" w14:textId="06BC8A62" w:rsidR="00343910" w:rsidRPr="000C333A" w:rsidRDefault="00EF023D" w:rsidP="00343910">
      <w:pPr>
        <w:pStyle w:val="3"/>
      </w:pPr>
      <w:r>
        <w:rPr>
          <w:rFonts w:hint="eastAsia"/>
        </w:rPr>
        <w:t xml:space="preserve">Avatar </w:t>
      </w:r>
      <w:r w:rsidR="00343910" w:rsidRPr="00E85C7A">
        <w:t xml:space="preserve"> </w:t>
      </w:r>
      <w:r>
        <w:rPr>
          <w:rFonts w:hint="eastAsia"/>
        </w:rPr>
        <w:t>头像</w:t>
      </w:r>
    </w:p>
    <w:p w14:paraId="14369797" w14:textId="77777777" w:rsidR="00343910" w:rsidRDefault="00343910" w:rsidP="00343910">
      <w:pPr>
        <w:pStyle w:val="4"/>
      </w:pPr>
      <w:r>
        <w:rPr>
          <w:rFonts w:hint="eastAsia"/>
        </w:rPr>
        <w:t>Props</w:t>
      </w:r>
      <w:r>
        <w:rPr>
          <w:rFonts w:hint="eastAsia"/>
        </w:rPr>
        <w:t>设计需求</w:t>
      </w:r>
    </w:p>
    <w:tbl>
      <w:tblPr>
        <w:tblW w:w="9089" w:type="dxa"/>
        <w:tblBorders>
          <w:top w:val="single" w:sz="6" w:space="0" w:color="EBEDF0"/>
          <w:left w:val="single" w:sz="6" w:space="0" w:color="EBEDF0"/>
          <w:bottom w:val="single" w:sz="6" w:space="0" w:color="EBEDF0"/>
          <w:right w:val="single" w:sz="6" w:space="0" w:color="EBED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2041"/>
        <w:gridCol w:w="2564"/>
        <w:gridCol w:w="1805"/>
      </w:tblGrid>
      <w:tr w:rsidR="00B31B68" w:rsidRPr="000C333A" w14:paraId="2A2B53D2" w14:textId="77777777" w:rsidTr="004A4066">
        <w:trPr>
          <w:tblHeader/>
        </w:trPr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3E5FF96" w14:textId="77777777" w:rsidR="00B31B68" w:rsidRPr="000C333A" w:rsidRDefault="00B31B68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参数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98AFB9B" w14:textId="77777777" w:rsidR="00B31B68" w:rsidRPr="000C333A" w:rsidRDefault="00B31B68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说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明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3E3222E" w14:textId="77777777" w:rsidR="00B31B68" w:rsidRPr="000C333A" w:rsidRDefault="00B31B68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类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型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BA31362" w14:textId="77777777" w:rsidR="00B31B68" w:rsidRPr="000C333A" w:rsidRDefault="00B31B68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默</w:t>
            </w: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认值</w:t>
            </w:r>
          </w:p>
        </w:tc>
      </w:tr>
      <w:tr w:rsidR="00B31B68" w:rsidRPr="000C333A" w14:paraId="635C335B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B3B6220" w14:textId="230BF5FD" w:rsidR="00B31B68" w:rsidRPr="000C333A" w:rsidRDefault="00222B42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 w:hint="eastAsia"/>
                <w:color w:val="314659"/>
                <w:sz w:val="21"/>
                <w:szCs w:val="21"/>
              </w:rPr>
              <w:t>s</w:t>
            </w: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ize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030405E" w14:textId="23D1A4F9" w:rsidR="00B31B68" w:rsidRPr="000C333A" w:rsidRDefault="00222B42" w:rsidP="004A4066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设置头</w:t>
            </w: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像大小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2622085A" w14:textId="63183A43" w:rsidR="00B31B68" w:rsidRPr="000C333A" w:rsidRDefault="00222B42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o</w:t>
            </w:r>
            <w:r>
              <w:rPr>
                <w:rFonts w:ascii="Lucida Console" w:eastAsia="Times New Roman" w:hAnsi="Lucida Console" w:hint="eastAsia"/>
                <w:color w:val="314659"/>
                <w:sz w:val="18"/>
                <w:szCs w:val="18"/>
              </w:rPr>
              <w:t>bject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02A73300" w14:textId="4FB50D24" w:rsidR="00B31B68" w:rsidRPr="000C333A" w:rsidRDefault="00222B42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{width:50, height:50}</w:t>
            </w:r>
          </w:p>
        </w:tc>
      </w:tr>
      <w:tr w:rsidR="00B31B68" w:rsidRPr="000C333A" w14:paraId="642D0A16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632B1847" w14:textId="6C2F218E" w:rsidR="00B31B68" w:rsidRPr="000C333A" w:rsidRDefault="005F457C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shape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074F540F" w14:textId="1FEC3FE2" w:rsidR="00B31B68" w:rsidRPr="000C333A" w:rsidRDefault="005F457C" w:rsidP="004A4066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设置头</w:t>
            </w: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像的形状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D360647" w14:textId="77777777" w:rsidR="005F457C" w:rsidRDefault="005F457C" w:rsidP="005F457C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ascii="Lucida Console" w:eastAsia="Times New Roman" w:hAnsi="Lucida Console"/>
                <w:color w:val="314659"/>
                <w:sz w:val="18"/>
                <w:szCs w:val="18"/>
                <w:shd w:val="clear" w:color="auto" w:fill="FFFFFF"/>
              </w:rPr>
              <w:t>Enum</w:t>
            </w:r>
            <w:proofErr w:type="spellEnd"/>
            <w:r>
              <w:rPr>
                <w:rFonts w:ascii="Lucida Console" w:eastAsia="Times New Roman" w:hAnsi="Lucida Console"/>
                <w:color w:val="314659"/>
                <w:sz w:val="18"/>
                <w:szCs w:val="18"/>
                <w:shd w:val="clear" w:color="auto" w:fill="FFFFFF"/>
              </w:rPr>
              <w:t>{ '</w:t>
            </w:r>
            <w:proofErr w:type="gramEnd"/>
            <w:r>
              <w:rPr>
                <w:rFonts w:ascii="Lucida Console" w:eastAsia="Times New Roman" w:hAnsi="Lucida Console"/>
                <w:color w:val="314659"/>
                <w:sz w:val="18"/>
                <w:szCs w:val="18"/>
                <w:shd w:val="clear" w:color="auto" w:fill="FFFFFF"/>
              </w:rPr>
              <w:t>circle', 'square' }</w:t>
            </w:r>
          </w:p>
          <w:p w14:paraId="09586505" w14:textId="77777777" w:rsidR="00B31B68" w:rsidRPr="000C333A" w:rsidRDefault="00B31B68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F2832AE" w14:textId="59BC08CE" w:rsidR="00B31B68" w:rsidRPr="000C333A" w:rsidRDefault="005F457C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circle</w:t>
            </w:r>
          </w:p>
        </w:tc>
      </w:tr>
      <w:tr w:rsidR="00222B42" w:rsidRPr="000C333A" w14:paraId="135B45EC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25C77B64" w14:textId="5E344DFA" w:rsidR="00222B42" w:rsidRPr="000C333A" w:rsidRDefault="005F457C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proofErr w:type="spellStart"/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src</w:t>
            </w:r>
            <w:proofErr w:type="spellEnd"/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0D564DF" w14:textId="7920D77A" w:rsidR="00222B42" w:rsidRPr="000C333A" w:rsidRDefault="005F457C" w:rsidP="004A4066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头</w:t>
            </w: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像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图</w:t>
            </w: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片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资</w:t>
            </w: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源</w:t>
            </w:r>
            <w:r>
              <w:rPr>
                <w:rFonts w:ascii="MS Mincho" w:eastAsia="MS Mincho" w:hAnsi="MS Mincho" w:cs="MS Mincho" w:hint="eastAsia"/>
                <w:color w:val="314659"/>
                <w:sz w:val="21"/>
                <w:szCs w:val="21"/>
              </w:rPr>
              <w:t>地址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458BAC08" w14:textId="6AA5D034" w:rsidR="00222B42" w:rsidRPr="000C333A" w:rsidRDefault="005F457C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string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A5393D6" w14:textId="76314390" w:rsidR="00222B42" w:rsidRPr="000C333A" w:rsidRDefault="005F457C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-</w:t>
            </w:r>
          </w:p>
        </w:tc>
      </w:tr>
    </w:tbl>
    <w:p w14:paraId="21033E23" w14:textId="77777777" w:rsidR="00EF023D" w:rsidRPr="00B31B68" w:rsidRDefault="00EF023D" w:rsidP="00EF023D"/>
    <w:p w14:paraId="418E7584" w14:textId="727EE7F8" w:rsidR="008C1EB3" w:rsidRPr="000C333A" w:rsidRDefault="001B0509" w:rsidP="001B0509">
      <w:pPr>
        <w:pStyle w:val="3"/>
      </w:pPr>
      <w:r>
        <w:rPr>
          <w:rFonts w:hint="eastAsia"/>
        </w:rPr>
        <w:t>Car</w:t>
      </w:r>
      <w:proofErr w:type="spellStart"/>
      <w:r>
        <w:rPr>
          <w:lang w:val="en-US"/>
        </w:rPr>
        <w:t>ousel</w:t>
      </w:r>
      <w:proofErr w:type="spellEnd"/>
      <w:r w:rsidR="008C1EB3">
        <w:rPr>
          <w:rFonts w:hint="eastAsia"/>
        </w:rPr>
        <w:t xml:space="preserve"> </w:t>
      </w:r>
      <w:r w:rsidR="008C1EB3" w:rsidRPr="00E85C7A">
        <w:t xml:space="preserve"> </w:t>
      </w:r>
      <w:r>
        <w:rPr>
          <w:rFonts w:hint="eastAsia"/>
        </w:rPr>
        <w:t>走马灯</w:t>
      </w:r>
    </w:p>
    <w:p w14:paraId="113F2CB0" w14:textId="77777777" w:rsidR="008C1EB3" w:rsidRPr="001B0509" w:rsidRDefault="008C1EB3" w:rsidP="008C1EB3">
      <w:pPr>
        <w:pStyle w:val="4"/>
      </w:pPr>
      <w:r>
        <w:rPr>
          <w:rFonts w:hint="eastAsia"/>
        </w:rPr>
        <w:t>Props</w:t>
      </w:r>
      <w:r>
        <w:rPr>
          <w:rFonts w:hint="eastAsia"/>
        </w:rPr>
        <w:t>设计需求</w:t>
      </w:r>
    </w:p>
    <w:tbl>
      <w:tblPr>
        <w:tblW w:w="9089" w:type="dxa"/>
        <w:tblBorders>
          <w:top w:val="single" w:sz="6" w:space="0" w:color="EBEDF0"/>
          <w:left w:val="single" w:sz="6" w:space="0" w:color="EBEDF0"/>
          <w:bottom w:val="single" w:sz="6" w:space="0" w:color="EBEDF0"/>
          <w:right w:val="single" w:sz="6" w:space="0" w:color="EBED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2041"/>
        <w:gridCol w:w="2564"/>
        <w:gridCol w:w="1805"/>
      </w:tblGrid>
      <w:tr w:rsidR="001B0509" w:rsidRPr="000C333A" w14:paraId="54A7238C" w14:textId="77777777" w:rsidTr="004A4066">
        <w:trPr>
          <w:tblHeader/>
        </w:trPr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23A959D" w14:textId="77777777" w:rsidR="001B0509" w:rsidRPr="000C333A" w:rsidRDefault="001B0509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参数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C8A8984" w14:textId="77777777" w:rsidR="001B0509" w:rsidRPr="000C333A" w:rsidRDefault="001B0509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说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明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9CA72ED" w14:textId="77777777" w:rsidR="001B0509" w:rsidRPr="000C333A" w:rsidRDefault="001B0509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类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型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6A7F677" w14:textId="77777777" w:rsidR="001B0509" w:rsidRPr="000C333A" w:rsidRDefault="001B0509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默</w:t>
            </w: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认值</w:t>
            </w:r>
          </w:p>
        </w:tc>
      </w:tr>
      <w:tr w:rsidR="001B0509" w:rsidRPr="000C333A" w14:paraId="35AEAEAD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2B0B966A" w14:textId="70E7D3C3" w:rsidR="001B0509" w:rsidRPr="000C333A" w:rsidRDefault="00B2588D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height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6963134" w14:textId="753B1F7B" w:rsidR="001B0509" w:rsidRPr="000C333A" w:rsidRDefault="00CF7DE6" w:rsidP="004A4066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显</w:t>
            </w:r>
            <w:r>
              <w:rPr>
                <w:rFonts w:ascii="MS Mincho" w:eastAsia="MS Mincho" w:hAnsi="MS Mincho" w:cs="MS Mincho" w:hint="eastAsia"/>
                <w:color w:val="314659"/>
                <w:sz w:val="21"/>
                <w:szCs w:val="21"/>
              </w:rPr>
              <w:t>示高度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AEA89C7" w14:textId="0C99829C" w:rsidR="001B0509" w:rsidRPr="000C333A" w:rsidRDefault="00CF7DE6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number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2B49B18" w14:textId="3897E0C1" w:rsidR="001B0509" w:rsidRPr="000C333A" w:rsidRDefault="00B01F7B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false</w:t>
            </w:r>
          </w:p>
        </w:tc>
      </w:tr>
      <w:tr w:rsidR="00B2588D" w:rsidRPr="000C333A" w14:paraId="7FD24DF7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096FFD37" w14:textId="3293906A" w:rsidR="00B2588D" w:rsidRPr="000C333A" w:rsidRDefault="00B2588D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proofErr w:type="spellStart"/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autoplay</w:t>
            </w:r>
            <w:proofErr w:type="spellEnd"/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2851DCB5" w14:textId="62181184" w:rsidR="00B2588D" w:rsidRPr="000C333A" w:rsidRDefault="00B2588D" w:rsidP="004A4066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是否自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动</w:t>
            </w: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切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换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678CC84B" w14:textId="5064DB14" w:rsidR="00B2588D" w:rsidRPr="000C333A" w:rsidRDefault="00B2588D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proofErr w:type="spellStart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EECDC76" w14:textId="48357E35" w:rsidR="00B2588D" w:rsidRPr="000C333A" w:rsidRDefault="00B2588D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false</w:t>
            </w:r>
          </w:p>
        </w:tc>
      </w:tr>
      <w:tr w:rsidR="00B2588D" w:rsidRPr="000C333A" w14:paraId="28D13F89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4E193966" w14:textId="77777777" w:rsidR="00B2588D" w:rsidRPr="000C333A" w:rsidRDefault="00B2588D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38BBD98B" w14:textId="77777777" w:rsidR="00B2588D" w:rsidRPr="000C333A" w:rsidRDefault="00B2588D" w:rsidP="004A4066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9957B05" w14:textId="77777777" w:rsidR="00B2588D" w:rsidRPr="000C333A" w:rsidRDefault="00B2588D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69D3A46" w14:textId="77777777" w:rsidR="00B2588D" w:rsidRPr="000C333A" w:rsidRDefault="00B2588D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</w:tbl>
    <w:p w14:paraId="0995FA07" w14:textId="77777777" w:rsidR="001B0509" w:rsidRDefault="001B0509" w:rsidP="001B0509"/>
    <w:p w14:paraId="30476205" w14:textId="78A887BF" w:rsidR="001B0509" w:rsidRPr="000C333A" w:rsidRDefault="00B01F7B" w:rsidP="001B0509">
      <w:pPr>
        <w:pStyle w:val="3"/>
      </w:pPr>
      <w:r>
        <w:rPr>
          <w:rFonts w:hint="eastAsia"/>
        </w:rPr>
        <w:t>Collapse</w:t>
      </w:r>
      <w:r w:rsidR="001B0509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折叠面板</w:t>
      </w:r>
    </w:p>
    <w:p w14:paraId="3D881FA6" w14:textId="77777777" w:rsidR="001B0509" w:rsidRPr="00B01F7B" w:rsidRDefault="001B0509" w:rsidP="001B0509">
      <w:pPr>
        <w:pStyle w:val="4"/>
      </w:pPr>
      <w:r>
        <w:rPr>
          <w:rFonts w:hint="eastAsia"/>
        </w:rPr>
        <w:t>Props</w:t>
      </w:r>
      <w:r>
        <w:rPr>
          <w:rFonts w:hint="eastAsia"/>
        </w:rPr>
        <w:t>设计需求</w:t>
      </w:r>
    </w:p>
    <w:tbl>
      <w:tblPr>
        <w:tblW w:w="9089" w:type="dxa"/>
        <w:tblBorders>
          <w:top w:val="single" w:sz="6" w:space="0" w:color="EBEDF0"/>
          <w:left w:val="single" w:sz="6" w:space="0" w:color="EBEDF0"/>
          <w:bottom w:val="single" w:sz="6" w:space="0" w:color="EBEDF0"/>
          <w:right w:val="single" w:sz="6" w:space="0" w:color="EBED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2041"/>
        <w:gridCol w:w="2564"/>
        <w:gridCol w:w="1805"/>
      </w:tblGrid>
      <w:tr w:rsidR="00B01F7B" w:rsidRPr="000C333A" w14:paraId="4D5EF6BD" w14:textId="77777777" w:rsidTr="004A4066">
        <w:trPr>
          <w:tblHeader/>
        </w:trPr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D351405" w14:textId="77777777" w:rsidR="00B01F7B" w:rsidRPr="000C333A" w:rsidRDefault="00B01F7B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84DD45E" w14:textId="77777777" w:rsidR="00B01F7B" w:rsidRPr="000C333A" w:rsidRDefault="00B01F7B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说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明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CD8D7BE" w14:textId="77777777" w:rsidR="00B01F7B" w:rsidRPr="000C333A" w:rsidRDefault="00B01F7B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类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型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15D95357" w14:textId="77777777" w:rsidR="00B01F7B" w:rsidRPr="000C333A" w:rsidRDefault="00B01F7B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默</w:t>
            </w: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认值</w:t>
            </w:r>
          </w:p>
        </w:tc>
      </w:tr>
      <w:tr w:rsidR="00B01F7B" w:rsidRPr="000C333A" w14:paraId="74747C05" w14:textId="77777777" w:rsidTr="003B6A61">
        <w:trPr>
          <w:trHeight w:val="638"/>
        </w:trPr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4F2C8B19" w14:textId="135249DE" w:rsidR="00B01F7B" w:rsidRPr="000C333A" w:rsidRDefault="00AB1B47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expanded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AE12122" w14:textId="56E88331" w:rsidR="00B01F7B" w:rsidRPr="000C333A" w:rsidRDefault="00AB1B47" w:rsidP="004A4066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折叠状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态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29C11A80" w14:textId="30FDDBD3" w:rsidR="00B01F7B" w:rsidRPr="000C333A" w:rsidRDefault="00AB1B47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proofErr w:type="spellStart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02271CB" w14:textId="15E6EC25" w:rsidR="00B01F7B" w:rsidRPr="000C333A" w:rsidRDefault="00AB1B47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false</w:t>
            </w:r>
          </w:p>
        </w:tc>
      </w:tr>
      <w:tr w:rsidR="00B01F7B" w:rsidRPr="000C333A" w14:paraId="39D96956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33C6AEA6" w14:textId="77777777" w:rsidR="00B01F7B" w:rsidRPr="000C333A" w:rsidRDefault="00B01F7B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6826E042" w14:textId="77777777" w:rsidR="00B01F7B" w:rsidRPr="000C333A" w:rsidRDefault="00B01F7B" w:rsidP="004A4066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36762888" w14:textId="77777777" w:rsidR="00B01F7B" w:rsidRPr="000C333A" w:rsidRDefault="00B01F7B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6DFDBA1A" w14:textId="77777777" w:rsidR="00B01F7B" w:rsidRPr="000C333A" w:rsidRDefault="00B01F7B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</w:tbl>
    <w:p w14:paraId="35961133" w14:textId="77777777" w:rsidR="00B01F7B" w:rsidRDefault="00B01F7B" w:rsidP="00B01F7B"/>
    <w:p w14:paraId="2A33083C" w14:textId="1766E729" w:rsidR="001B0509" w:rsidRPr="000C333A" w:rsidRDefault="006B5868" w:rsidP="001B0509">
      <w:pPr>
        <w:pStyle w:val="3"/>
      </w:pPr>
      <w:r>
        <w:rPr>
          <w:rFonts w:hint="eastAsia"/>
        </w:rPr>
        <w:t>T</w:t>
      </w:r>
      <w:r>
        <w:rPr>
          <w:lang w:val="en-US"/>
        </w:rPr>
        <w:t>abs</w:t>
      </w:r>
      <w:r w:rsidR="001B0509">
        <w:rPr>
          <w:rFonts w:hint="eastAsia"/>
        </w:rPr>
        <w:t xml:space="preserve"> </w:t>
      </w:r>
      <w:r w:rsidR="001B0509" w:rsidRPr="00E85C7A">
        <w:t xml:space="preserve"> </w:t>
      </w:r>
      <w:r>
        <w:rPr>
          <w:rFonts w:hint="eastAsia"/>
        </w:rPr>
        <w:t>标签页</w:t>
      </w:r>
    </w:p>
    <w:p w14:paraId="02CFB2FA" w14:textId="77777777" w:rsidR="001B0509" w:rsidRDefault="001B0509" w:rsidP="001B0509">
      <w:pPr>
        <w:pStyle w:val="4"/>
      </w:pPr>
      <w:r>
        <w:rPr>
          <w:rFonts w:hint="eastAsia"/>
        </w:rPr>
        <w:t>Props</w:t>
      </w:r>
      <w:r>
        <w:rPr>
          <w:rFonts w:hint="eastAsia"/>
        </w:rPr>
        <w:t>设计需求</w:t>
      </w:r>
    </w:p>
    <w:tbl>
      <w:tblPr>
        <w:tblW w:w="9089" w:type="dxa"/>
        <w:tblBorders>
          <w:top w:val="single" w:sz="6" w:space="0" w:color="EBEDF0"/>
          <w:left w:val="single" w:sz="6" w:space="0" w:color="EBEDF0"/>
          <w:bottom w:val="single" w:sz="6" w:space="0" w:color="EBEDF0"/>
          <w:right w:val="single" w:sz="6" w:space="0" w:color="EBED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2041"/>
        <w:gridCol w:w="2564"/>
        <w:gridCol w:w="1805"/>
      </w:tblGrid>
      <w:tr w:rsidR="006B5868" w:rsidRPr="000C333A" w14:paraId="1D19BAF0" w14:textId="77777777" w:rsidTr="004A4066">
        <w:trPr>
          <w:tblHeader/>
        </w:trPr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16B11A7" w14:textId="77777777" w:rsidR="006B5868" w:rsidRPr="000C333A" w:rsidRDefault="006B5868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参数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3911DB1" w14:textId="77777777" w:rsidR="006B5868" w:rsidRPr="000C333A" w:rsidRDefault="006B5868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说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明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12CE9F7" w14:textId="77777777" w:rsidR="006B5868" w:rsidRPr="000C333A" w:rsidRDefault="006B5868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类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型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3187A54" w14:textId="77777777" w:rsidR="006B5868" w:rsidRPr="000C333A" w:rsidRDefault="006B5868" w:rsidP="004A4066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默</w:t>
            </w: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认值</w:t>
            </w:r>
          </w:p>
        </w:tc>
      </w:tr>
      <w:tr w:rsidR="006B5868" w:rsidRPr="000C333A" w14:paraId="4ACAAB4B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F255B88" w14:textId="4366BB24" w:rsidR="006B5868" w:rsidRPr="000C333A" w:rsidRDefault="00C431F5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proofErr w:type="spellStart"/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d</w:t>
            </w:r>
            <w:r>
              <w:rPr>
                <w:rFonts w:ascii="Lucida Console" w:eastAsia="Times New Roman" w:hAnsi="Lucida Console" w:hint="eastAsia"/>
                <w:color w:val="314659"/>
                <w:sz w:val="21"/>
                <w:szCs w:val="21"/>
              </w:rPr>
              <w:t>ata</w:t>
            </w: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Source</w:t>
            </w:r>
            <w:proofErr w:type="spellEnd"/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7356225" w14:textId="5F48A8F9" w:rsidR="006B5868" w:rsidRPr="000C333A" w:rsidRDefault="00000514" w:rsidP="004A4066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Helvetica Neue For Number" w:eastAsia="Times New Roman" w:hAnsi="Helvetica Neue For Number" w:hint="eastAsia"/>
                <w:color w:val="314659"/>
                <w:sz w:val="21"/>
                <w:szCs w:val="21"/>
              </w:rPr>
              <w:t>t</w:t>
            </w:r>
            <w: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  <w:t>ab</w:t>
            </w: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数据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36031B74" w14:textId="2D8703FC" w:rsidR="006B5868" w:rsidRPr="000C333A" w:rsidRDefault="001F7AFE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proofErr w:type="gramStart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array[</w:t>
            </w:r>
            <w:proofErr w:type="gramEnd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]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30410E34" w14:textId="77777777" w:rsidR="006B5868" w:rsidRPr="000C333A" w:rsidRDefault="006B5868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  <w:tr w:rsidR="006B5868" w:rsidRPr="000C333A" w14:paraId="20021124" w14:textId="77777777" w:rsidTr="004A4066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C1A443F" w14:textId="052398F2" w:rsidR="006B5868" w:rsidRPr="000C333A" w:rsidRDefault="006B5868" w:rsidP="004A4066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6B90338" w14:textId="38E6B111" w:rsidR="006B5868" w:rsidRPr="000C333A" w:rsidRDefault="006B5868" w:rsidP="004A4066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32BD6F7C" w14:textId="77777777" w:rsidR="006B5868" w:rsidRPr="000C333A" w:rsidRDefault="006B5868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286AB081" w14:textId="77777777" w:rsidR="006B5868" w:rsidRPr="000C333A" w:rsidRDefault="006B5868" w:rsidP="004A406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</w:tbl>
    <w:p w14:paraId="61BECA0A" w14:textId="77777777" w:rsidR="006B5868" w:rsidRDefault="006B5868" w:rsidP="006B5868"/>
    <w:p w14:paraId="7511D7BD" w14:textId="4BB07F26" w:rsidR="001B0509" w:rsidRPr="000C333A" w:rsidRDefault="00C27894" w:rsidP="001B0509">
      <w:pPr>
        <w:pStyle w:val="3"/>
      </w:pPr>
      <w:r>
        <w:rPr>
          <w:rFonts w:hint="eastAsia"/>
        </w:rPr>
        <w:t>Add</w:t>
      </w:r>
      <w:r>
        <w:rPr>
          <w:lang w:val="en-US"/>
        </w:rPr>
        <w:t>…</w:t>
      </w:r>
      <w:r w:rsidR="001B0509">
        <w:rPr>
          <w:rFonts w:hint="eastAsia"/>
        </w:rPr>
        <w:t xml:space="preserve"> </w:t>
      </w:r>
      <w:r w:rsidR="001B0509" w:rsidRPr="00E85C7A">
        <w:t xml:space="preserve"> </w:t>
      </w:r>
      <w:r>
        <w:rPr>
          <w:rFonts w:hint="eastAsia"/>
        </w:rPr>
        <w:t>更新中</w:t>
      </w:r>
    </w:p>
    <w:p w14:paraId="488E7356" w14:textId="77777777" w:rsidR="001B0509" w:rsidRDefault="001B0509" w:rsidP="001B0509">
      <w:pPr>
        <w:pStyle w:val="4"/>
      </w:pPr>
      <w:r>
        <w:rPr>
          <w:rFonts w:hint="eastAsia"/>
        </w:rPr>
        <w:t>Props</w:t>
      </w:r>
      <w:r>
        <w:rPr>
          <w:rFonts w:hint="eastAsia"/>
        </w:rPr>
        <w:t>设计需求</w:t>
      </w:r>
    </w:p>
    <w:p w14:paraId="50FDB007" w14:textId="77777777" w:rsidR="00E85C7A" w:rsidRPr="0087694E" w:rsidRDefault="00E85C7A" w:rsidP="00E85C7A"/>
    <w:p w14:paraId="2672AA06" w14:textId="3F756AF5" w:rsidR="00CB0BF7" w:rsidRDefault="00C27894" w:rsidP="007C3BE1">
      <w:pPr>
        <w:pStyle w:val="2"/>
        <w:rPr>
          <w:b/>
          <w:sz w:val="28"/>
          <w:szCs w:val="28"/>
        </w:rPr>
      </w:pPr>
      <w:r>
        <w:rPr>
          <w:b/>
          <w:sz w:val="28"/>
          <w:szCs w:val="28"/>
        </w:rPr>
        <w:t>Feedback</w:t>
      </w:r>
    </w:p>
    <w:p w14:paraId="4ACDF41A" w14:textId="12667661" w:rsidR="00792DD1" w:rsidRPr="00C27894" w:rsidRDefault="00792DD1" w:rsidP="00792DD1">
      <w:pPr>
        <w:pStyle w:val="3"/>
      </w:pPr>
      <w:r>
        <w:rPr>
          <w:rFonts w:hint="eastAsia"/>
        </w:rPr>
        <w:t>Mod</w:t>
      </w:r>
      <w:r>
        <w:rPr>
          <w:lang w:val="en-US"/>
        </w:rPr>
        <w:t>al</w:t>
      </w:r>
      <w:r w:rsidRPr="00792DD1">
        <w:t xml:space="preserve">  </w:t>
      </w:r>
      <w:r>
        <w:rPr>
          <w:rFonts w:hint="eastAsia"/>
          <w:lang w:val="en-US"/>
        </w:rPr>
        <w:t>对话框</w:t>
      </w:r>
    </w:p>
    <w:p w14:paraId="5A1A7916" w14:textId="77777777" w:rsidR="00792DD1" w:rsidRPr="00C27894" w:rsidRDefault="00792DD1" w:rsidP="00792DD1">
      <w:pPr>
        <w:pStyle w:val="4"/>
      </w:pPr>
      <w:r>
        <w:rPr>
          <w:rFonts w:hint="eastAsia"/>
        </w:rPr>
        <w:t>Props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设计需求</w:t>
      </w:r>
    </w:p>
    <w:tbl>
      <w:tblPr>
        <w:tblW w:w="9089" w:type="dxa"/>
        <w:tblBorders>
          <w:top w:val="single" w:sz="6" w:space="0" w:color="EBEDF0"/>
          <w:left w:val="single" w:sz="6" w:space="0" w:color="EBEDF0"/>
          <w:bottom w:val="single" w:sz="6" w:space="0" w:color="EBEDF0"/>
          <w:right w:val="single" w:sz="6" w:space="0" w:color="EBED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2041"/>
        <w:gridCol w:w="2455"/>
        <w:gridCol w:w="1914"/>
      </w:tblGrid>
      <w:tr w:rsidR="00792DD1" w:rsidRPr="000C333A" w14:paraId="798F895C" w14:textId="77777777" w:rsidTr="004E027D">
        <w:trPr>
          <w:tblHeader/>
        </w:trPr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4A4338F" w14:textId="77777777" w:rsidR="00792DD1" w:rsidRPr="000C333A" w:rsidRDefault="00792DD1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参数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A5AC45F" w14:textId="77777777" w:rsidR="00792DD1" w:rsidRPr="000C333A" w:rsidRDefault="00792DD1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说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明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72C5F08" w14:textId="77777777" w:rsidR="00792DD1" w:rsidRPr="000C333A" w:rsidRDefault="00792DD1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类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型</w:t>
            </w:r>
          </w:p>
        </w:tc>
        <w:tc>
          <w:tcPr>
            <w:tcW w:w="191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C468CAC" w14:textId="77777777" w:rsidR="00792DD1" w:rsidRPr="000C333A" w:rsidRDefault="00792DD1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默</w:t>
            </w: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认值</w:t>
            </w:r>
          </w:p>
        </w:tc>
      </w:tr>
      <w:tr w:rsidR="00792DD1" w:rsidRPr="000C333A" w14:paraId="0F6A7B92" w14:textId="77777777" w:rsidTr="004E027D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2957753" w14:textId="5EBEE656" w:rsidR="00792DD1" w:rsidRPr="000C333A" w:rsidRDefault="00F720B8" w:rsidP="00F24487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s</w:t>
            </w:r>
            <w:r>
              <w:rPr>
                <w:rFonts w:ascii="Lucida Console" w:eastAsia="Times New Roman" w:hAnsi="Lucida Console" w:hint="eastAsia"/>
                <w:color w:val="314659"/>
                <w:sz w:val="21"/>
                <w:szCs w:val="21"/>
              </w:rPr>
              <w:t>how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0B0F6A05" w14:textId="25A7A538" w:rsidR="00792DD1" w:rsidRPr="000C333A" w:rsidRDefault="006C7FC0" w:rsidP="00F24487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打开</w:t>
            </w:r>
            <w:r>
              <w:rPr>
                <w:rFonts w:ascii="Helvetica Neue For Number" w:eastAsia="Times New Roman" w:hAnsi="Helvetica Neue For Number" w:hint="eastAsia"/>
                <w:color w:val="314659"/>
                <w:sz w:val="21"/>
                <w:szCs w:val="21"/>
              </w:rPr>
              <w:t>/</w:t>
            </w: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关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闭</w:t>
            </w:r>
          </w:p>
        </w:tc>
        <w:tc>
          <w:tcPr>
            <w:tcW w:w="245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69630480" w14:textId="2B7A1569" w:rsidR="00792DD1" w:rsidRPr="000C333A" w:rsidRDefault="006C7FC0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proofErr w:type="spellStart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91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6B095AB" w14:textId="05941C3D" w:rsidR="00792DD1" w:rsidRPr="000C333A" w:rsidRDefault="006C7FC0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false</w:t>
            </w:r>
          </w:p>
        </w:tc>
      </w:tr>
      <w:tr w:rsidR="00792DD1" w:rsidRPr="000C333A" w14:paraId="3A21093F" w14:textId="77777777" w:rsidTr="004E027D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0313373B" w14:textId="641ED348" w:rsidR="00792DD1" w:rsidRPr="000C333A" w:rsidRDefault="00D323D8" w:rsidP="00F24487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s</w:t>
            </w:r>
            <w:r w:rsidR="008D0BB5">
              <w:rPr>
                <w:rFonts w:ascii="Lucida Console" w:eastAsia="Times New Roman" w:hAnsi="Lucida Console" w:hint="eastAsia"/>
                <w:color w:val="314659"/>
                <w:sz w:val="21"/>
                <w:szCs w:val="21"/>
              </w:rPr>
              <w:t>ize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33A85D6" w14:textId="37622A45" w:rsidR="00792DD1" w:rsidRPr="000C333A" w:rsidRDefault="008D0BB5" w:rsidP="00F24487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大小</w:t>
            </w:r>
          </w:p>
        </w:tc>
        <w:tc>
          <w:tcPr>
            <w:tcW w:w="245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472D2D73" w14:textId="3DBDC16A" w:rsidR="00792DD1" w:rsidRPr="000C333A" w:rsidRDefault="008D0BB5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object</w:t>
            </w:r>
          </w:p>
        </w:tc>
        <w:tc>
          <w:tcPr>
            <w:tcW w:w="191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2B3562EE" w14:textId="00AEA074" w:rsidR="00792DD1" w:rsidRPr="000C333A" w:rsidRDefault="00D323D8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{width:100, height:100}</w:t>
            </w:r>
          </w:p>
        </w:tc>
      </w:tr>
    </w:tbl>
    <w:p w14:paraId="6A7BFAC6" w14:textId="1B4575BC" w:rsidR="004E027D" w:rsidRPr="00C27894" w:rsidRDefault="004E027D" w:rsidP="004E027D">
      <w:pPr>
        <w:pStyle w:val="3"/>
      </w:pPr>
      <w:r>
        <w:rPr>
          <w:rFonts w:hint="eastAsia"/>
        </w:rPr>
        <w:t>Tips</w:t>
      </w:r>
      <w:r w:rsidRPr="004E027D">
        <w:t xml:space="preserve"> </w:t>
      </w:r>
      <w:r w:rsidRPr="004E027D">
        <w:rPr>
          <w:rFonts w:hint="eastAsia"/>
        </w:rPr>
        <w:t>提示</w:t>
      </w:r>
      <w:r>
        <w:rPr>
          <w:lang w:val="en-US"/>
        </w:rPr>
        <w:t>(</w:t>
      </w:r>
      <w:r>
        <w:rPr>
          <w:rFonts w:hint="eastAsia"/>
          <w:lang w:val="en-US"/>
        </w:rPr>
        <w:t>基于</w:t>
      </w:r>
      <w:r>
        <w:rPr>
          <w:rFonts w:hint="eastAsia"/>
          <w:lang w:val="en-US"/>
        </w:rPr>
        <w:t>modal</w:t>
      </w:r>
      <w:r>
        <w:rPr>
          <w:rFonts w:hint="eastAsia"/>
          <w:lang w:val="en-US"/>
        </w:rPr>
        <w:t>实现</w:t>
      </w:r>
      <w:r>
        <w:rPr>
          <w:lang w:val="en-US"/>
        </w:rPr>
        <w:t>)</w:t>
      </w:r>
    </w:p>
    <w:p w14:paraId="31506D0D" w14:textId="77777777" w:rsidR="004E027D" w:rsidRPr="00247924" w:rsidRDefault="004E027D" w:rsidP="004E027D">
      <w:pPr>
        <w:pStyle w:val="4"/>
      </w:pPr>
      <w:r>
        <w:rPr>
          <w:rFonts w:hint="eastAsia"/>
        </w:rPr>
        <w:t>Props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设计需求</w:t>
      </w:r>
    </w:p>
    <w:tbl>
      <w:tblPr>
        <w:tblW w:w="9072" w:type="dxa"/>
        <w:tblBorders>
          <w:top w:val="single" w:sz="6" w:space="0" w:color="EBEDF0"/>
          <w:left w:val="single" w:sz="6" w:space="0" w:color="EBEDF0"/>
          <w:bottom w:val="single" w:sz="6" w:space="0" w:color="EBEDF0"/>
          <w:right w:val="single" w:sz="6" w:space="0" w:color="EBED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2028"/>
        <w:gridCol w:w="2673"/>
        <w:gridCol w:w="2023"/>
      </w:tblGrid>
      <w:tr w:rsidR="004E027D" w14:paraId="71D085B3" w14:textId="77777777" w:rsidTr="00F24487">
        <w:trPr>
          <w:tblHeader/>
        </w:trPr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5744D82" w14:textId="77777777" w:rsidR="004E027D" w:rsidRDefault="004E027D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9CE6080" w14:textId="77777777" w:rsidR="004E027D" w:rsidRDefault="004E027D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5C6B77"/>
                <w:sz w:val="21"/>
                <w:szCs w:val="21"/>
              </w:rPr>
              <w:t>说</w:t>
            </w:r>
            <w:r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明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D58D41C" w14:textId="77777777" w:rsidR="004E027D" w:rsidRDefault="004E027D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5C6B77"/>
                <w:sz w:val="21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3CE0632" w14:textId="77777777" w:rsidR="004E027D" w:rsidRDefault="004E027D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默</w:t>
            </w:r>
            <w:r>
              <w:rPr>
                <w:rFonts w:ascii="SimSun" w:eastAsia="SimSun" w:hAnsi="SimSun" w:cs="SimSun"/>
                <w:color w:val="5C6B77"/>
                <w:sz w:val="21"/>
                <w:szCs w:val="21"/>
              </w:rPr>
              <w:t>认值</w:t>
            </w:r>
          </w:p>
        </w:tc>
      </w:tr>
      <w:tr w:rsidR="004E027D" w14:paraId="18841474" w14:textId="77777777" w:rsidTr="00F24487">
        <w:tc>
          <w:tcPr>
            <w:tcW w:w="2348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7A6268D" w14:textId="3E82099A" w:rsidR="004E027D" w:rsidRDefault="00757526" w:rsidP="00F24487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c</w:t>
            </w:r>
            <w:r>
              <w:rPr>
                <w:rFonts w:ascii="Lucida Console" w:eastAsia="Times New Roman" w:hAnsi="Lucida Console" w:hint="eastAsia"/>
                <w:color w:val="314659"/>
                <w:sz w:val="21"/>
                <w:szCs w:val="21"/>
              </w:rPr>
              <w:t>ontent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C21D93E" w14:textId="6D9F9D25" w:rsidR="004E027D" w:rsidRDefault="00757526" w:rsidP="00F24487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314659"/>
                <w:sz w:val="21"/>
                <w:szCs w:val="21"/>
              </w:rPr>
              <w:t>提示内容</w:t>
            </w:r>
          </w:p>
        </w:tc>
        <w:tc>
          <w:tcPr>
            <w:tcW w:w="266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998208C" w14:textId="6E90762E" w:rsidR="004E027D" w:rsidRDefault="00757526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 xml:space="preserve">String | </w:t>
            </w:r>
            <w:proofErr w:type="spellStart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ReactNativeElement</w:t>
            </w:r>
            <w:proofErr w:type="spellEnd"/>
          </w:p>
        </w:tc>
        <w:tc>
          <w:tcPr>
            <w:tcW w:w="2023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C2592F9" w14:textId="3AF5A424" w:rsidR="004E027D" w:rsidRDefault="004E027D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  <w:tr w:rsidR="004E027D" w14:paraId="4C0B1C20" w14:textId="77777777" w:rsidTr="00F24487">
        <w:tc>
          <w:tcPr>
            <w:tcW w:w="2348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1E11703F" w14:textId="26C8551D" w:rsidR="004E027D" w:rsidRDefault="00757526" w:rsidP="00F24487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1E0BED04" w14:textId="29255639" w:rsidR="004E027D" w:rsidRDefault="00757526" w:rsidP="00F24487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314659"/>
                <w:sz w:val="21"/>
                <w:szCs w:val="21"/>
              </w:rPr>
              <w:t>自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动</w:t>
            </w:r>
            <w:r>
              <w:rPr>
                <w:rFonts w:ascii="MS Mincho" w:eastAsia="MS Mincho" w:hAnsi="MS Mincho" w:cs="MS Mincho" w:hint="eastAsia"/>
                <w:color w:val="314659"/>
                <w:sz w:val="21"/>
                <w:szCs w:val="21"/>
              </w:rPr>
              <w:t>关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闭</w:t>
            </w:r>
            <w:r>
              <w:rPr>
                <w:rFonts w:ascii="MS Mincho" w:eastAsia="MS Mincho" w:hAnsi="MS Mincho" w:cs="MS Mincho" w:hint="eastAsia"/>
                <w:color w:val="314659"/>
                <w:sz w:val="21"/>
                <w:szCs w:val="21"/>
              </w:rPr>
              <w:t>延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迟时间</w:t>
            </w:r>
          </w:p>
        </w:tc>
        <w:tc>
          <w:tcPr>
            <w:tcW w:w="266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A907AE9" w14:textId="5AB908C7" w:rsidR="004E027D" w:rsidRDefault="00757526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 w:hint="eastAsia"/>
                <w:color w:val="314659"/>
                <w:sz w:val="18"/>
                <w:szCs w:val="18"/>
              </w:rPr>
              <w:t>number</w:t>
            </w:r>
          </w:p>
        </w:tc>
        <w:tc>
          <w:tcPr>
            <w:tcW w:w="2023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3C808EC" w14:textId="2C5A1298" w:rsidR="004E027D" w:rsidRDefault="00757526" w:rsidP="00757526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666666"/>
                <w:sz w:val="20"/>
                <w:szCs w:val="20"/>
                <w:shd w:val="clear" w:color="auto" w:fill="FFFFFF"/>
              </w:rPr>
              <w:t>3</w:t>
            </w:r>
          </w:p>
        </w:tc>
      </w:tr>
      <w:tr w:rsidR="00757526" w14:paraId="6A1E4186" w14:textId="77777777" w:rsidTr="00F24487">
        <w:tc>
          <w:tcPr>
            <w:tcW w:w="2348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625CB35B" w14:textId="25C49FE7" w:rsidR="00757526" w:rsidRDefault="00757526" w:rsidP="00F24487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mask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95984CD" w14:textId="3FF1A4BA" w:rsidR="00757526" w:rsidRDefault="00757526" w:rsidP="00F24487">
            <w:pP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314659"/>
                <w:sz w:val="21"/>
                <w:szCs w:val="21"/>
              </w:rPr>
              <w:t>是否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显</w:t>
            </w:r>
            <w:r>
              <w:rPr>
                <w:rFonts w:ascii="MS Mincho" w:eastAsia="MS Mincho" w:hAnsi="MS Mincho" w:cs="MS Mincho" w:hint="eastAsia"/>
                <w:color w:val="314659"/>
                <w:sz w:val="21"/>
                <w:szCs w:val="21"/>
              </w:rPr>
              <w:t>示遮罩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层</w:t>
            </w:r>
          </w:p>
        </w:tc>
        <w:tc>
          <w:tcPr>
            <w:tcW w:w="266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A485EAD" w14:textId="344939DB" w:rsidR="00757526" w:rsidRDefault="00757526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proofErr w:type="spellStart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023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6564E125" w14:textId="783D4891" w:rsidR="00757526" w:rsidRDefault="00757526" w:rsidP="00757526">
            <w:pPr>
              <w:rPr>
                <w:rFonts w:ascii="Consolas" w:eastAsia="Times New Roman" w:hAnsi="Consolas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Consolas" w:eastAsia="Times New Roman" w:hAnsi="Consolas"/>
                <w:color w:val="666666"/>
                <w:sz w:val="20"/>
                <w:szCs w:val="20"/>
                <w:shd w:val="clear" w:color="auto" w:fill="FFFFFF"/>
              </w:rPr>
              <w:t>false</w:t>
            </w:r>
          </w:p>
        </w:tc>
      </w:tr>
      <w:tr w:rsidR="004E027D" w14:paraId="35621E66" w14:textId="77777777" w:rsidTr="00F24487">
        <w:tc>
          <w:tcPr>
            <w:tcW w:w="2348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142E205" w14:textId="77777777" w:rsidR="004E027D" w:rsidRDefault="004E027D" w:rsidP="00F24487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proofErr w:type="spellStart"/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onClose</w:t>
            </w:r>
            <w:proofErr w:type="spellEnd"/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DE5D752" w14:textId="77777777" w:rsidR="004E027D" w:rsidRDefault="004E027D" w:rsidP="00F24487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关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闭时</w:t>
            </w: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触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发</w:t>
            </w: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的回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调</w:t>
            </w: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函数</w:t>
            </w:r>
          </w:p>
        </w:tc>
        <w:tc>
          <w:tcPr>
            <w:tcW w:w="266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5824825" w14:textId="77777777" w:rsidR="004E027D" w:rsidRDefault="004E027D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Function</w:t>
            </w:r>
          </w:p>
        </w:tc>
        <w:tc>
          <w:tcPr>
            <w:tcW w:w="2023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21687BD" w14:textId="154935EF" w:rsidR="004E027D" w:rsidRDefault="004E027D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</w:tbl>
    <w:p w14:paraId="5F3AB699" w14:textId="77777777" w:rsidR="004E027D" w:rsidRDefault="004E027D" w:rsidP="004E027D"/>
    <w:p w14:paraId="3F449E6E" w14:textId="3D37800E" w:rsidR="00F45EDB" w:rsidRPr="00C27894" w:rsidRDefault="00F45EDB" w:rsidP="00F45EDB">
      <w:pPr>
        <w:pStyle w:val="3"/>
      </w:pPr>
      <w:r>
        <w:rPr>
          <w:rFonts w:hint="eastAsia"/>
        </w:rPr>
        <w:t>Load</w:t>
      </w:r>
      <w:proofErr w:type="spellStart"/>
      <w:r>
        <w:rPr>
          <w:lang w:val="en-US"/>
        </w:rPr>
        <w:t>ing</w:t>
      </w:r>
      <w:proofErr w:type="spellEnd"/>
      <w:r>
        <w:t xml:space="preserve">  </w:t>
      </w:r>
      <w:r>
        <w:rPr>
          <w:rFonts w:hint="eastAsia"/>
        </w:rPr>
        <w:t>加载提示</w:t>
      </w:r>
    </w:p>
    <w:p w14:paraId="467EBE92" w14:textId="77777777" w:rsidR="00F45EDB" w:rsidRPr="00C27894" w:rsidRDefault="00F45EDB" w:rsidP="00F45EDB">
      <w:pPr>
        <w:pStyle w:val="4"/>
      </w:pPr>
      <w:r>
        <w:rPr>
          <w:rFonts w:hint="eastAsia"/>
        </w:rPr>
        <w:t>Props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设计需求</w:t>
      </w:r>
    </w:p>
    <w:tbl>
      <w:tblPr>
        <w:tblW w:w="9089" w:type="dxa"/>
        <w:tblBorders>
          <w:top w:val="single" w:sz="6" w:space="0" w:color="EBEDF0"/>
          <w:left w:val="single" w:sz="6" w:space="0" w:color="EBEDF0"/>
          <w:bottom w:val="single" w:sz="6" w:space="0" w:color="EBEDF0"/>
          <w:right w:val="single" w:sz="6" w:space="0" w:color="EBED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2208"/>
        <w:gridCol w:w="2397"/>
        <w:gridCol w:w="1805"/>
      </w:tblGrid>
      <w:tr w:rsidR="00F45EDB" w:rsidRPr="000C333A" w14:paraId="5BB80954" w14:textId="77777777" w:rsidTr="00F24487">
        <w:trPr>
          <w:tblHeader/>
        </w:trPr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761D45D" w14:textId="77777777" w:rsidR="00F45EDB" w:rsidRPr="000C333A" w:rsidRDefault="00F45EDB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参数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F1CA7C9" w14:textId="77777777" w:rsidR="00F45EDB" w:rsidRPr="000C333A" w:rsidRDefault="00F45EDB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说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明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195DA61C" w14:textId="77777777" w:rsidR="00F45EDB" w:rsidRPr="000C333A" w:rsidRDefault="00F45EDB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类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型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8BA3CB7" w14:textId="77777777" w:rsidR="00F45EDB" w:rsidRPr="000C333A" w:rsidRDefault="00F45EDB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默</w:t>
            </w: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认值</w:t>
            </w:r>
          </w:p>
        </w:tc>
      </w:tr>
      <w:tr w:rsidR="00F45EDB" w:rsidRPr="000C333A" w14:paraId="4A05C625" w14:textId="77777777" w:rsidTr="00F24487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3E4AB4FB" w14:textId="267714AC" w:rsidR="00F45EDB" w:rsidRPr="000C333A" w:rsidRDefault="004869F8" w:rsidP="00F24487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s</w:t>
            </w:r>
            <w:r>
              <w:rPr>
                <w:rFonts w:ascii="Lucida Console" w:eastAsia="Times New Roman" w:hAnsi="Lucida Console" w:hint="eastAsia"/>
                <w:color w:val="314659"/>
                <w:sz w:val="21"/>
                <w:szCs w:val="21"/>
              </w:rPr>
              <w:t>how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30DD660" w14:textId="53E5479A" w:rsidR="00F45EDB" w:rsidRPr="000C333A" w:rsidRDefault="004869F8" w:rsidP="00F24487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显</w:t>
            </w: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示</w:t>
            </w:r>
            <w:r>
              <w:rPr>
                <w:rFonts w:ascii="Helvetica Neue For Number" w:eastAsia="Times New Roman" w:hAnsi="Helvetica Neue For Number" w:hint="eastAsia"/>
                <w:color w:val="314659"/>
                <w:sz w:val="21"/>
                <w:szCs w:val="21"/>
              </w:rPr>
              <w:t>/</w:t>
            </w: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关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闭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4E60EDE" w14:textId="1DF8BD0F" w:rsidR="00F45EDB" w:rsidRPr="000C333A" w:rsidRDefault="004869F8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proofErr w:type="spellStart"/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8D54D5E" w14:textId="6A79A151" w:rsidR="00F45EDB" w:rsidRPr="000C333A" w:rsidRDefault="004869F8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false</w:t>
            </w:r>
          </w:p>
        </w:tc>
      </w:tr>
      <w:tr w:rsidR="00F45EDB" w:rsidRPr="000C333A" w14:paraId="5324EBBB" w14:textId="77777777" w:rsidTr="00F24487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A8F5FB8" w14:textId="7A2BFDD3" w:rsidR="00F45EDB" w:rsidRPr="000C333A" w:rsidRDefault="004869F8" w:rsidP="00F24487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size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4957ED5C" w14:textId="1E78F203" w:rsidR="00F45EDB" w:rsidRPr="000C333A" w:rsidRDefault="004869F8" w:rsidP="006549DB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  <w:t>大小</w:t>
            </w:r>
            <w:r w:rsidR="006549DB">
              <w:rPr>
                <w:rFonts w:ascii="MS Mincho" w:eastAsia="MS Mincho" w:hAnsi="MS Mincho" w:cs="MS Mincho" w:hint="eastAsia"/>
                <w:color w:val="314659"/>
                <w:sz w:val="21"/>
                <w:szCs w:val="21"/>
              </w:rPr>
              <w:t>，可</w:t>
            </w:r>
            <w:r w:rsidR="006549DB">
              <w:rPr>
                <w:rFonts w:ascii="SimSun" w:eastAsia="SimSun" w:hAnsi="SimSun" w:cs="SimSun"/>
                <w:color w:val="314659"/>
                <w:sz w:val="21"/>
                <w:szCs w:val="21"/>
              </w:rPr>
              <w:t>选值</w:t>
            </w:r>
            <w:r w:rsidR="006549DB">
              <w:rPr>
                <w:rFonts w:ascii="MS Mincho" w:eastAsia="MS Mincho" w:hAnsi="MS Mincho" w:cs="MS Mincho" w:hint="eastAsia"/>
                <w:color w:val="314659"/>
                <w:sz w:val="21"/>
                <w:szCs w:val="21"/>
              </w:rPr>
              <w:t>：</w:t>
            </w:r>
            <w:r w:rsidR="004A6ADF">
              <w:rPr>
                <w:rStyle w:val="HTML"/>
                <w:rFonts w:ascii="Consolas" w:hAnsi="Consolas"/>
                <w:color w:val="314659"/>
                <w:sz w:val="22"/>
                <w:szCs w:val="22"/>
                <w:bdr w:val="single" w:sz="6" w:space="2" w:color="EEEEEE" w:frame="1"/>
                <w:shd w:val="clear" w:color="auto" w:fill="F2F4F5"/>
              </w:rPr>
              <w:t>small</w:t>
            </w:r>
            <w:r w:rsidR="006549DB"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  <w:shd w:val="clear" w:color="auto" w:fill="FFFFFF"/>
              </w:rPr>
              <w:t> </w:t>
            </w:r>
            <w:r w:rsidR="004A6ADF">
              <w:rPr>
                <w:rStyle w:val="HTML"/>
                <w:rFonts w:ascii="Consolas" w:hAnsi="Consolas"/>
                <w:color w:val="314659"/>
                <w:sz w:val="22"/>
                <w:szCs w:val="22"/>
                <w:bdr w:val="single" w:sz="6" w:space="2" w:color="EEEEEE" w:frame="1"/>
                <w:shd w:val="clear" w:color="auto" w:fill="F2F4F5"/>
              </w:rPr>
              <w:t>large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4D39C241" w14:textId="114AAC0D" w:rsidR="00F45EDB" w:rsidRPr="000C333A" w:rsidRDefault="004869F8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String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3BDE1DAB" w14:textId="20E91C55" w:rsidR="00F45EDB" w:rsidRPr="000C333A" w:rsidRDefault="004A6ADF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small</w:t>
            </w:r>
          </w:p>
        </w:tc>
      </w:tr>
      <w:tr w:rsidR="00BD3B25" w:rsidRPr="000C333A" w14:paraId="3A601CA0" w14:textId="77777777" w:rsidTr="00F24487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3558230" w14:textId="1436F4CD" w:rsidR="00BD3B25" w:rsidRDefault="00BD3B25" w:rsidP="00F24487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  <w:proofErr w:type="spellStart"/>
            <w: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  <w:t>loadLabel</w:t>
            </w:r>
            <w:proofErr w:type="spellEnd"/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2703ED6" w14:textId="6FB04A3E" w:rsidR="00BD3B25" w:rsidRDefault="00BD3B25" w:rsidP="006549DB">
            <w:pP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314659"/>
                <w:sz w:val="21"/>
                <w:szCs w:val="21"/>
              </w:rPr>
              <w:t>加</w:t>
            </w:r>
            <w:r>
              <w:rPr>
                <w:rFonts w:ascii="SimSun" w:eastAsia="SimSun" w:hAnsi="SimSun" w:cs="SimSun"/>
                <w:color w:val="314659"/>
                <w:sz w:val="21"/>
                <w:szCs w:val="21"/>
              </w:rPr>
              <w:t>载</w:t>
            </w:r>
            <w:r>
              <w:rPr>
                <w:rFonts w:ascii="MS Mincho" w:eastAsia="MS Mincho" w:hAnsi="MS Mincho" w:cs="MS Mincho" w:hint="eastAsia"/>
                <w:color w:val="314659"/>
                <w:sz w:val="21"/>
                <w:szCs w:val="21"/>
              </w:rPr>
              <w:t>文字</w:t>
            </w: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7275195" w14:textId="591D1054" w:rsidR="00BD3B25" w:rsidRDefault="00BD3B25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  <w: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  <w:t>string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3A71CA06" w14:textId="77777777" w:rsidR="00BD3B25" w:rsidRDefault="00BD3B25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  <w:tr w:rsidR="00E145BA" w:rsidRPr="000C333A" w14:paraId="49F93DE6" w14:textId="77777777" w:rsidTr="00F24487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534369B" w14:textId="77777777" w:rsidR="00E145BA" w:rsidRDefault="00E145BA" w:rsidP="00F24487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4F1FC6AD" w14:textId="77777777" w:rsidR="00E145BA" w:rsidRDefault="00E145BA" w:rsidP="006549DB">
            <w:pPr>
              <w:rPr>
                <w:rFonts w:ascii="MS Mincho" w:eastAsia="MS Mincho" w:hAnsi="MS Mincho" w:cs="MS Mincho"/>
                <w:color w:val="314659"/>
                <w:sz w:val="21"/>
                <w:szCs w:val="21"/>
              </w:rPr>
            </w:pP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115CA0B" w14:textId="77777777" w:rsidR="00E145BA" w:rsidRDefault="00E145BA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0BF4D0C1" w14:textId="77777777" w:rsidR="00E145BA" w:rsidRDefault="00E145BA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</w:tbl>
    <w:p w14:paraId="2F459190" w14:textId="77777777" w:rsidR="00C27894" w:rsidRDefault="00C27894" w:rsidP="00C27894"/>
    <w:p w14:paraId="4D0AA760" w14:textId="62E6C16A" w:rsidR="00C27894" w:rsidRDefault="00C27894" w:rsidP="007C3BE1">
      <w:pPr>
        <w:pStyle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Other</w:t>
      </w:r>
    </w:p>
    <w:p w14:paraId="4EC916D2" w14:textId="6F70F635" w:rsidR="00E85C7A" w:rsidRPr="000C333A" w:rsidRDefault="00145495" w:rsidP="00E85C7A">
      <w:pPr>
        <w:pStyle w:val="3"/>
      </w:pPr>
      <w:r>
        <w:rPr>
          <w:rFonts w:hint="eastAsia"/>
        </w:rPr>
        <w:t>Cir</w:t>
      </w:r>
      <w:proofErr w:type="spellStart"/>
      <w:r>
        <w:rPr>
          <w:lang w:val="en-US"/>
        </w:rPr>
        <w:t>cle</w:t>
      </w:r>
      <w:proofErr w:type="spellEnd"/>
      <w:r w:rsidR="00E85C7A" w:rsidRPr="00E85C7A">
        <w:t xml:space="preserve"> </w:t>
      </w:r>
      <w:r>
        <w:t xml:space="preserve"> </w:t>
      </w:r>
      <w:r>
        <w:rPr>
          <w:rFonts w:hint="eastAsia"/>
        </w:rPr>
        <w:t>圆形菜单</w:t>
      </w:r>
    </w:p>
    <w:p w14:paraId="137D474A" w14:textId="77777777" w:rsidR="00E85C7A" w:rsidRDefault="00E85C7A" w:rsidP="00E85C7A">
      <w:pPr>
        <w:pStyle w:val="4"/>
      </w:pPr>
      <w:r>
        <w:rPr>
          <w:rFonts w:hint="eastAsia"/>
        </w:rPr>
        <w:t>Props</w:t>
      </w:r>
      <w:r>
        <w:rPr>
          <w:rFonts w:hint="eastAsia"/>
        </w:rPr>
        <w:t>设计需求</w:t>
      </w:r>
    </w:p>
    <w:tbl>
      <w:tblPr>
        <w:tblW w:w="9089" w:type="dxa"/>
        <w:tblBorders>
          <w:top w:val="single" w:sz="6" w:space="0" w:color="EBEDF0"/>
          <w:left w:val="single" w:sz="6" w:space="0" w:color="EBEDF0"/>
          <w:bottom w:val="single" w:sz="6" w:space="0" w:color="EBEDF0"/>
          <w:right w:val="single" w:sz="6" w:space="0" w:color="EBED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2041"/>
        <w:gridCol w:w="2564"/>
        <w:gridCol w:w="1805"/>
      </w:tblGrid>
      <w:tr w:rsidR="00145495" w:rsidRPr="000C333A" w14:paraId="68DA4F57" w14:textId="77777777" w:rsidTr="00F24487">
        <w:trPr>
          <w:tblHeader/>
        </w:trPr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3A428C9" w14:textId="77777777" w:rsidR="00145495" w:rsidRPr="000C333A" w:rsidRDefault="00145495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参数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BBD632F" w14:textId="77777777" w:rsidR="00145495" w:rsidRPr="000C333A" w:rsidRDefault="00145495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说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明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B92FCCE" w14:textId="77777777" w:rsidR="00145495" w:rsidRPr="000C333A" w:rsidRDefault="00145495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类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型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0F9590F" w14:textId="77777777" w:rsidR="00145495" w:rsidRPr="000C333A" w:rsidRDefault="00145495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默</w:t>
            </w: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认值</w:t>
            </w:r>
          </w:p>
        </w:tc>
      </w:tr>
      <w:tr w:rsidR="00145495" w:rsidRPr="000C333A" w14:paraId="4BE47727" w14:textId="77777777" w:rsidTr="00F24487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A22B3F8" w14:textId="77777777" w:rsidR="00145495" w:rsidRPr="000C333A" w:rsidRDefault="00145495" w:rsidP="00F24487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405EF222" w14:textId="77777777" w:rsidR="00145495" w:rsidRPr="000C333A" w:rsidRDefault="00145495" w:rsidP="00F24487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57BCF4E" w14:textId="77777777" w:rsidR="00145495" w:rsidRPr="000C333A" w:rsidRDefault="00145495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49CCABB7" w14:textId="77777777" w:rsidR="00145495" w:rsidRPr="000C333A" w:rsidRDefault="00145495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  <w:tr w:rsidR="00145495" w:rsidRPr="000C333A" w14:paraId="59042DA6" w14:textId="77777777" w:rsidTr="00F24487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6BBEDAF" w14:textId="77777777" w:rsidR="00145495" w:rsidRPr="000C333A" w:rsidRDefault="00145495" w:rsidP="00F24487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429A163C" w14:textId="77777777" w:rsidR="00145495" w:rsidRPr="000C333A" w:rsidRDefault="00145495" w:rsidP="00F24487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2C53D676" w14:textId="77777777" w:rsidR="00145495" w:rsidRPr="000C333A" w:rsidRDefault="00145495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27573E77" w14:textId="77777777" w:rsidR="00145495" w:rsidRPr="000C333A" w:rsidRDefault="00145495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</w:tbl>
    <w:p w14:paraId="5BA23202" w14:textId="77777777" w:rsidR="00145495" w:rsidRDefault="00145495" w:rsidP="00145495"/>
    <w:p w14:paraId="4824A2EC" w14:textId="5B1D01DF" w:rsidR="00E85C7A" w:rsidRPr="000C333A" w:rsidRDefault="009D0CE3" w:rsidP="00E85C7A">
      <w:pPr>
        <w:pStyle w:val="3"/>
      </w:pPr>
      <w:proofErr w:type="spellStart"/>
      <w:r>
        <w:rPr>
          <w:rFonts w:hint="eastAsia"/>
        </w:rPr>
        <w:t>Scan</w:t>
      </w:r>
      <w:r>
        <w:t>BarCode</w:t>
      </w:r>
      <w:proofErr w:type="spellEnd"/>
      <w:r>
        <w:rPr>
          <w:rFonts w:hint="eastAsia"/>
        </w:rPr>
        <w:t xml:space="preserve"> </w:t>
      </w:r>
      <w:r w:rsidR="00E85C7A" w:rsidRPr="00E85C7A">
        <w:t xml:space="preserve"> </w:t>
      </w:r>
      <w:r>
        <w:rPr>
          <w:rFonts w:hint="eastAsia"/>
        </w:rPr>
        <w:t>扫码</w:t>
      </w:r>
    </w:p>
    <w:p w14:paraId="408B04B0" w14:textId="77777777" w:rsidR="00E85C7A" w:rsidRDefault="00E85C7A" w:rsidP="00E85C7A">
      <w:pPr>
        <w:pStyle w:val="4"/>
      </w:pPr>
      <w:r>
        <w:rPr>
          <w:rFonts w:hint="eastAsia"/>
        </w:rPr>
        <w:t>Props</w:t>
      </w:r>
      <w:r>
        <w:rPr>
          <w:rFonts w:hint="eastAsia"/>
        </w:rPr>
        <w:t>设计需求</w:t>
      </w:r>
    </w:p>
    <w:tbl>
      <w:tblPr>
        <w:tblW w:w="9089" w:type="dxa"/>
        <w:tblBorders>
          <w:top w:val="single" w:sz="6" w:space="0" w:color="EBEDF0"/>
          <w:left w:val="single" w:sz="6" w:space="0" w:color="EBEDF0"/>
          <w:bottom w:val="single" w:sz="6" w:space="0" w:color="EBEDF0"/>
          <w:right w:val="single" w:sz="6" w:space="0" w:color="EBED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2041"/>
        <w:gridCol w:w="2564"/>
        <w:gridCol w:w="1805"/>
      </w:tblGrid>
      <w:tr w:rsidR="009D0CE3" w:rsidRPr="000C333A" w14:paraId="552D1F16" w14:textId="77777777" w:rsidTr="00F24487">
        <w:trPr>
          <w:tblHeader/>
        </w:trPr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2DDB7CF" w14:textId="77777777" w:rsidR="009D0CE3" w:rsidRPr="000C333A" w:rsidRDefault="009D0CE3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参数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EE133FA" w14:textId="77777777" w:rsidR="009D0CE3" w:rsidRPr="000C333A" w:rsidRDefault="009D0CE3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说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明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093C500" w14:textId="77777777" w:rsidR="009D0CE3" w:rsidRPr="000C333A" w:rsidRDefault="009D0CE3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类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型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FF99745" w14:textId="77777777" w:rsidR="009D0CE3" w:rsidRPr="000C333A" w:rsidRDefault="009D0CE3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默</w:t>
            </w: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认值</w:t>
            </w:r>
          </w:p>
        </w:tc>
      </w:tr>
      <w:tr w:rsidR="009D0CE3" w:rsidRPr="000C333A" w14:paraId="39621A34" w14:textId="77777777" w:rsidTr="00F24487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3F0E73EC" w14:textId="77777777" w:rsidR="009D0CE3" w:rsidRPr="000C333A" w:rsidRDefault="009D0CE3" w:rsidP="00F24487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2881F1EA" w14:textId="77777777" w:rsidR="009D0CE3" w:rsidRPr="000C333A" w:rsidRDefault="009D0CE3" w:rsidP="00F24487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C2A54EF" w14:textId="77777777" w:rsidR="009D0CE3" w:rsidRPr="000C333A" w:rsidRDefault="009D0CE3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F090DC6" w14:textId="77777777" w:rsidR="009D0CE3" w:rsidRPr="000C333A" w:rsidRDefault="009D0CE3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  <w:tr w:rsidR="009D0CE3" w:rsidRPr="000C333A" w14:paraId="4F5F330A" w14:textId="77777777" w:rsidTr="00F24487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03941C5A" w14:textId="77777777" w:rsidR="009D0CE3" w:rsidRPr="000C333A" w:rsidRDefault="009D0CE3" w:rsidP="00F24487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64106BE7" w14:textId="77777777" w:rsidR="009D0CE3" w:rsidRPr="000C333A" w:rsidRDefault="009D0CE3" w:rsidP="00F24487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65087A7F" w14:textId="77777777" w:rsidR="009D0CE3" w:rsidRPr="000C333A" w:rsidRDefault="009D0CE3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11504477" w14:textId="77777777" w:rsidR="009D0CE3" w:rsidRPr="000C333A" w:rsidRDefault="009D0CE3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</w:tbl>
    <w:p w14:paraId="15A0A43B" w14:textId="77777777" w:rsidR="00E85C7A" w:rsidRPr="0087694E" w:rsidRDefault="00E85C7A" w:rsidP="00E85C7A"/>
    <w:p w14:paraId="78318839" w14:textId="2B97FD73" w:rsidR="009D0CE3" w:rsidRPr="000C333A" w:rsidRDefault="009D0CE3" w:rsidP="009D0CE3">
      <w:pPr>
        <w:pStyle w:val="3"/>
      </w:pPr>
      <w:r>
        <w:rPr>
          <w:rFonts w:hint="eastAsia"/>
        </w:rPr>
        <w:t>T</w:t>
      </w:r>
      <w:proofErr w:type="spellStart"/>
      <w:r>
        <w:rPr>
          <w:lang w:val="en-US"/>
        </w:rPr>
        <w:t>heme</w:t>
      </w:r>
      <w:proofErr w:type="spellEnd"/>
      <w:r>
        <w:rPr>
          <w:rFonts w:hint="eastAsia"/>
        </w:rPr>
        <w:t xml:space="preserve"> </w:t>
      </w:r>
      <w:r w:rsidRPr="00E85C7A">
        <w:t xml:space="preserve"> </w:t>
      </w:r>
      <w:r>
        <w:rPr>
          <w:rFonts w:hint="eastAsia"/>
          <w:lang w:val="en-US"/>
        </w:rPr>
        <w:t>主题切换</w:t>
      </w:r>
    </w:p>
    <w:p w14:paraId="1F43EFC4" w14:textId="77777777" w:rsidR="009D0CE3" w:rsidRDefault="009D0CE3" w:rsidP="009D0CE3">
      <w:pPr>
        <w:pStyle w:val="4"/>
      </w:pPr>
      <w:r>
        <w:rPr>
          <w:rFonts w:hint="eastAsia"/>
        </w:rPr>
        <w:t>Props</w:t>
      </w:r>
      <w:r>
        <w:rPr>
          <w:rFonts w:hint="eastAsia"/>
        </w:rPr>
        <w:t>设计需求</w:t>
      </w:r>
    </w:p>
    <w:tbl>
      <w:tblPr>
        <w:tblW w:w="9089" w:type="dxa"/>
        <w:tblBorders>
          <w:top w:val="single" w:sz="6" w:space="0" w:color="EBEDF0"/>
          <w:left w:val="single" w:sz="6" w:space="0" w:color="EBEDF0"/>
          <w:bottom w:val="single" w:sz="6" w:space="0" w:color="EBEDF0"/>
          <w:right w:val="single" w:sz="6" w:space="0" w:color="EBED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2041"/>
        <w:gridCol w:w="2564"/>
        <w:gridCol w:w="1805"/>
      </w:tblGrid>
      <w:tr w:rsidR="009D0CE3" w:rsidRPr="000C333A" w14:paraId="1EDED003" w14:textId="77777777" w:rsidTr="00F24487">
        <w:trPr>
          <w:tblHeader/>
        </w:trPr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C51EBD4" w14:textId="77777777" w:rsidR="009D0CE3" w:rsidRPr="000C333A" w:rsidRDefault="009D0CE3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参数</w:t>
            </w: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DD0CB47" w14:textId="77777777" w:rsidR="009D0CE3" w:rsidRPr="000C333A" w:rsidRDefault="009D0CE3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说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明</w:t>
            </w:r>
          </w:p>
        </w:tc>
        <w:tc>
          <w:tcPr>
            <w:tcW w:w="0" w:type="auto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E134387" w14:textId="77777777" w:rsidR="009D0CE3" w:rsidRPr="000C333A" w:rsidRDefault="009D0CE3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类</w:t>
            </w: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型</w:t>
            </w: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141258A1" w14:textId="77777777" w:rsidR="009D0CE3" w:rsidRPr="000C333A" w:rsidRDefault="009D0CE3" w:rsidP="00F24487">
            <w:pPr>
              <w:rPr>
                <w:rFonts w:ascii="Helvetica Neue For Number" w:eastAsia="Times New Roman" w:hAnsi="Helvetica Neue For Number"/>
                <w:color w:val="5C6B77"/>
                <w:sz w:val="21"/>
                <w:szCs w:val="21"/>
              </w:rPr>
            </w:pPr>
            <w:r w:rsidRPr="000C333A">
              <w:rPr>
                <w:rFonts w:ascii="MS Mincho" w:eastAsia="MS Mincho" w:hAnsi="MS Mincho" w:cs="MS Mincho"/>
                <w:color w:val="5C6B77"/>
                <w:sz w:val="21"/>
                <w:szCs w:val="21"/>
              </w:rPr>
              <w:t>默</w:t>
            </w:r>
            <w:r w:rsidRPr="000C333A">
              <w:rPr>
                <w:rFonts w:ascii="SimSun" w:eastAsia="SimSun" w:hAnsi="SimSun" w:cs="SimSun"/>
                <w:color w:val="5C6B77"/>
                <w:sz w:val="21"/>
                <w:szCs w:val="21"/>
              </w:rPr>
              <w:t>认值</w:t>
            </w:r>
          </w:p>
        </w:tc>
      </w:tr>
      <w:tr w:rsidR="009D0CE3" w:rsidRPr="000C333A" w14:paraId="2DDC499F" w14:textId="77777777" w:rsidTr="00F24487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64DECD6B" w14:textId="77777777" w:rsidR="009D0CE3" w:rsidRPr="000C333A" w:rsidRDefault="009D0CE3" w:rsidP="00F24487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527B62E7" w14:textId="77777777" w:rsidR="009D0CE3" w:rsidRPr="000C333A" w:rsidRDefault="009D0CE3" w:rsidP="00F24487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628E1A5F" w14:textId="77777777" w:rsidR="009D0CE3" w:rsidRPr="000C333A" w:rsidRDefault="009D0CE3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0096A248" w14:textId="77777777" w:rsidR="009D0CE3" w:rsidRPr="000C333A" w:rsidRDefault="009D0CE3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  <w:tr w:rsidR="009D0CE3" w:rsidRPr="000C333A" w14:paraId="6382918C" w14:textId="77777777" w:rsidTr="00F24487">
        <w:tc>
          <w:tcPr>
            <w:tcW w:w="2679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7012BB5" w14:textId="77777777" w:rsidR="009D0CE3" w:rsidRPr="000C333A" w:rsidRDefault="009D0CE3" w:rsidP="00F24487">
            <w:pPr>
              <w:rPr>
                <w:rFonts w:ascii="Lucida Console" w:eastAsia="Times New Roman" w:hAnsi="Lucida Console"/>
                <w:color w:val="314659"/>
                <w:sz w:val="21"/>
                <w:szCs w:val="21"/>
              </w:rPr>
            </w:pPr>
          </w:p>
        </w:tc>
        <w:tc>
          <w:tcPr>
            <w:tcW w:w="2041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02F6A705" w14:textId="77777777" w:rsidR="009D0CE3" w:rsidRPr="000C333A" w:rsidRDefault="009D0CE3" w:rsidP="00F24487">
            <w:pPr>
              <w:rPr>
                <w:rFonts w:ascii="Helvetica Neue For Number" w:eastAsia="Times New Roman" w:hAnsi="Helvetica Neue For Number"/>
                <w:color w:val="314659"/>
                <w:sz w:val="21"/>
                <w:szCs w:val="21"/>
              </w:rPr>
            </w:pPr>
          </w:p>
        </w:tc>
        <w:tc>
          <w:tcPr>
            <w:tcW w:w="2564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4B722808" w14:textId="77777777" w:rsidR="009D0CE3" w:rsidRPr="000C333A" w:rsidRDefault="009D0CE3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6" w:space="0" w:color="EBEDF0"/>
              <w:left w:val="single" w:sz="6" w:space="0" w:color="EBEDF0"/>
              <w:bottom w:val="single" w:sz="6" w:space="0" w:color="EBEDF0"/>
              <w:right w:val="single" w:sz="6" w:space="0" w:color="EBEDF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 w14:paraId="7576A41B" w14:textId="77777777" w:rsidR="009D0CE3" w:rsidRPr="000C333A" w:rsidRDefault="009D0CE3" w:rsidP="00F24487">
            <w:pPr>
              <w:rPr>
                <w:rFonts w:ascii="Lucida Console" w:eastAsia="Times New Roman" w:hAnsi="Lucida Console"/>
                <w:color w:val="314659"/>
                <w:sz w:val="18"/>
                <w:szCs w:val="18"/>
              </w:rPr>
            </w:pPr>
          </w:p>
        </w:tc>
      </w:tr>
    </w:tbl>
    <w:p w14:paraId="2BAE9EFB" w14:textId="77777777" w:rsidR="00B21DB3" w:rsidRPr="00B46A58" w:rsidRDefault="00B21DB3" w:rsidP="00B21DB3"/>
    <w:sectPr w:rsidR="00B21DB3" w:rsidRPr="00B46A58" w:rsidSect="00126723">
      <w:headerReference w:type="default" r:id="rId9"/>
      <w:footerReference w:type="default" r:id="rId10"/>
      <w:headerReference w:type="first" r:id="rId11"/>
      <w:pgSz w:w="11907" w:h="16839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FF264" w14:textId="77777777" w:rsidR="005117A7" w:rsidRDefault="005117A7">
      <w:r>
        <w:separator/>
      </w:r>
    </w:p>
    <w:p w14:paraId="1052AEB6" w14:textId="77777777" w:rsidR="005117A7" w:rsidRDefault="005117A7"/>
  </w:endnote>
  <w:endnote w:type="continuationSeparator" w:id="0">
    <w:p w14:paraId="17ABCD1D" w14:textId="77777777" w:rsidR="005117A7" w:rsidRDefault="005117A7">
      <w:r>
        <w:continuationSeparator/>
      </w:r>
    </w:p>
    <w:p w14:paraId="34E89532" w14:textId="77777777" w:rsidR="005117A7" w:rsidRDefault="005117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 For Number"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09F4E" w14:textId="06DC2564" w:rsidR="00F24487" w:rsidRPr="00126723" w:rsidRDefault="00F24487" w:rsidP="0053239B">
    <w:pPr>
      <w:pStyle w:val="a3"/>
      <w:rPr>
        <w:sz w:val="20"/>
        <w:szCs w:val="20"/>
      </w:rPr>
    </w:pPr>
    <w:r w:rsidRPr="00126723">
      <w:rPr>
        <w:rFonts w:hint="eastAsia"/>
        <w:sz w:val="20"/>
        <w:szCs w:val="20"/>
      </w:rPr>
      <w:t>编纂</w:t>
    </w:r>
    <w:r w:rsidRPr="00126723">
      <w:rPr>
        <w:rFonts w:hint="eastAsia"/>
        <w:sz w:val="20"/>
        <w:szCs w:val="20"/>
      </w:rPr>
      <w:t>-</w:t>
    </w:r>
    <w:r w:rsidRPr="00126723">
      <w:rPr>
        <w:rFonts w:hint="eastAsia"/>
        <w:sz w:val="20"/>
        <w:szCs w:val="20"/>
      </w:rPr>
      <w:t>王猛</w:t>
    </w:r>
    <w:r w:rsidRPr="00126723">
      <w:rPr>
        <w:rFonts w:hint="eastAsia"/>
        <w:sz w:val="20"/>
        <w:szCs w:val="20"/>
      </w:rPr>
      <w:t xml:space="preserve">                                                                          </w:t>
    </w:r>
    <w:r>
      <w:rPr>
        <w:rFonts w:hint="eastAsia"/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>
      <w:rPr>
        <w:rFonts w:hint="eastAsia"/>
        <w:sz w:val="20"/>
        <w:szCs w:val="20"/>
      </w:rPr>
      <w:t xml:space="preserve">                                      </w:t>
    </w:r>
    <w:r w:rsidRPr="00126723">
      <w:rPr>
        <w:rFonts w:hint="eastAsia"/>
        <w:sz w:val="20"/>
        <w:szCs w:val="20"/>
      </w:rPr>
      <w:t>时间</w:t>
    </w:r>
    <w:r w:rsidRPr="00126723">
      <w:rPr>
        <w:rFonts w:hint="eastAsia"/>
        <w:sz w:val="20"/>
        <w:szCs w:val="20"/>
      </w:rPr>
      <w:t>-</w:t>
    </w:r>
    <w:r w:rsidRPr="00126723">
      <w:rPr>
        <w:sz w:val="20"/>
        <w:szCs w:val="20"/>
      </w:rPr>
      <w:t>2017/12/28</w:t>
    </w:r>
  </w:p>
  <w:p w14:paraId="687B11A0" w14:textId="77777777" w:rsidR="00F24487" w:rsidRDefault="00F24487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FE9694" w14:textId="77777777" w:rsidR="005117A7" w:rsidRDefault="005117A7">
      <w:r>
        <w:separator/>
      </w:r>
    </w:p>
    <w:p w14:paraId="04E35C2C" w14:textId="77777777" w:rsidR="005117A7" w:rsidRDefault="005117A7"/>
  </w:footnote>
  <w:footnote w:type="continuationSeparator" w:id="0">
    <w:p w14:paraId="25A6250A" w14:textId="77777777" w:rsidR="005117A7" w:rsidRDefault="005117A7">
      <w:r>
        <w:continuationSeparator/>
      </w:r>
    </w:p>
    <w:p w14:paraId="71E7AF7F" w14:textId="77777777" w:rsidR="005117A7" w:rsidRDefault="005117A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82C03" w14:textId="38D6F8BD" w:rsidR="00F24487" w:rsidRPr="00126723" w:rsidRDefault="001154E5" w:rsidP="00126723">
    <w:pPr>
      <w:pStyle w:val="a3"/>
      <w:rPr>
        <w:sz w:val="20"/>
        <w:szCs w:val="20"/>
      </w:rPr>
    </w:pPr>
    <w:r>
      <w:rPr>
        <w:color w:val="0070C0"/>
        <w:sz w:val="20"/>
        <w:szCs w:val="20"/>
      </w:rPr>
      <w:t>UF  Design</w:t>
    </w:r>
    <w:r w:rsidR="00F24487">
      <w:rPr>
        <w:rFonts w:hint="eastAsia"/>
        <w:sz w:val="20"/>
        <w:szCs w:val="20"/>
      </w:rPr>
      <w:t>文档版本</w:t>
    </w:r>
    <w:r w:rsidR="00F24487" w:rsidRPr="00126723">
      <w:rPr>
        <w:rFonts w:hint="eastAsia"/>
        <w:sz w:val="20"/>
        <w:szCs w:val="20"/>
      </w:rPr>
      <w:t>V</w:t>
    </w:r>
    <w:r w:rsidR="00F24487">
      <w:rPr>
        <w:rFonts w:hint="eastAsia"/>
        <w:sz w:val="20"/>
        <w:szCs w:val="20"/>
      </w:rPr>
      <w:t xml:space="preserve">1.0.0 </w:t>
    </w:r>
  </w:p>
  <w:p w14:paraId="683D6C06" w14:textId="77777777" w:rsidR="00F24487" w:rsidRDefault="00F24487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ACDD5" w14:textId="7DB076F6" w:rsidR="00F24487" w:rsidRDefault="00F24487" w:rsidP="00126723">
    <w:pPr>
      <w:pStyle w:val="a3"/>
    </w:pPr>
    <w:r>
      <w:rPr>
        <w:rFonts w:hint="eastAsia"/>
      </w:rPr>
      <w:t>版本</w:t>
    </w:r>
    <w:r>
      <w:rPr>
        <w:rFonts w:hint="eastAsia"/>
      </w:rPr>
      <w:t xml:space="preserve">V1.0.0  </w:t>
    </w:r>
    <w:r>
      <w:rPr>
        <w:rFonts w:hint="eastAsia"/>
      </w:rPr>
      <w:t>编纂</w:t>
    </w:r>
    <w:r>
      <w:rPr>
        <w:rFonts w:hint="eastAsia"/>
      </w:rPr>
      <w:t>-</w:t>
    </w:r>
    <w:r>
      <w:rPr>
        <w:rFonts w:hint="eastAsia"/>
      </w:rPr>
      <w:t>王猛</w:t>
    </w:r>
    <w:r>
      <w:rPr>
        <w:rFonts w:hint="eastAsia"/>
      </w:rPr>
      <w:t xml:space="preserve">                                                                          </w:t>
    </w:r>
    <w:r>
      <w:rPr>
        <w:rFonts w:hint="eastAsia"/>
      </w:rPr>
      <w:t>时间</w:t>
    </w:r>
    <w:r>
      <w:rPr>
        <w:rFonts w:hint="eastAsia"/>
      </w:rPr>
      <w:t>-</w:t>
    </w:r>
    <w:r>
      <w:t>2017/12/29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E56FF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2">
    <w:nsid w:val="60671FB9"/>
    <w:multiLevelType w:val="hybridMultilevel"/>
    <w:tmpl w:val="5A087272"/>
    <w:lvl w:ilvl="0" w:tplc="04090001">
      <w:start w:val="1"/>
      <w:numFmt w:val="bullet"/>
      <w:lvlText w:val=""/>
      <w:lvlJc w:val="left"/>
      <w:pPr>
        <w:ind w:left="127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1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AD"/>
    <w:rsid w:val="00000514"/>
    <w:rsid w:val="00037850"/>
    <w:rsid w:val="00041199"/>
    <w:rsid w:val="00062A95"/>
    <w:rsid w:val="00066871"/>
    <w:rsid w:val="000B2765"/>
    <w:rsid w:val="000C2BC8"/>
    <w:rsid w:val="000C333A"/>
    <w:rsid w:val="000C4A16"/>
    <w:rsid w:val="000C68D1"/>
    <w:rsid w:val="000D0E04"/>
    <w:rsid w:val="000D63D0"/>
    <w:rsid w:val="000D700A"/>
    <w:rsid w:val="000E66B5"/>
    <w:rsid w:val="001000D1"/>
    <w:rsid w:val="00103AAD"/>
    <w:rsid w:val="001154E5"/>
    <w:rsid w:val="00117784"/>
    <w:rsid w:val="00126723"/>
    <w:rsid w:val="00144DC5"/>
    <w:rsid w:val="00145495"/>
    <w:rsid w:val="001549F5"/>
    <w:rsid w:val="00157DC5"/>
    <w:rsid w:val="001B0509"/>
    <w:rsid w:val="001C4F0C"/>
    <w:rsid w:val="001C6B38"/>
    <w:rsid w:val="001F4634"/>
    <w:rsid w:val="001F6A91"/>
    <w:rsid w:val="001F7AFE"/>
    <w:rsid w:val="00206309"/>
    <w:rsid w:val="00222B42"/>
    <w:rsid w:val="002318FA"/>
    <w:rsid w:val="00242273"/>
    <w:rsid w:val="002431DE"/>
    <w:rsid w:val="00247924"/>
    <w:rsid w:val="002645EF"/>
    <w:rsid w:val="00275CCA"/>
    <w:rsid w:val="002D70CA"/>
    <w:rsid w:val="002F345B"/>
    <w:rsid w:val="00310991"/>
    <w:rsid w:val="00341AE7"/>
    <w:rsid w:val="00343910"/>
    <w:rsid w:val="00380C90"/>
    <w:rsid w:val="00396D9A"/>
    <w:rsid w:val="003A0B4B"/>
    <w:rsid w:val="003B6A61"/>
    <w:rsid w:val="003E7A29"/>
    <w:rsid w:val="00414EDB"/>
    <w:rsid w:val="00441B92"/>
    <w:rsid w:val="0045138D"/>
    <w:rsid w:val="004521DF"/>
    <w:rsid w:val="004604CC"/>
    <w:rsid w:val="004604EB"/>
    <w:rsid w:val="00471752"/>
    <w:rsid w:val="00476E7D"/>
    <w:rsid w:val="004869F8"/>
    <w:rsid w:val="00487B1B"/>
    <w:rsid w:val="0049171C"/>
    <w:rsid w:val="004974EF"/>
    <w:rsid w:val="004A4066"/>
    <w:rsid w:val="004A6ADF"/>
    <w:rsid w:val="004A79E9"/>
    <w:rsid w:val="004B1DE8"/>
    <w:rsid w:val="004D5B36"/>
    <w:rsid w:val="004E027D"/>
    <w:rsid w:val="004F4B1D"/>
    <w:rsid w:val="005117A7"/>
    <w:rsid w:val="005222F4"/>
    <w:rsid w:val="00526585"/>
    <w:rsid w:val="0053239B"/>
    <w:rsid w:val="00566430"/>
    <w:rsid w:val="005761F8"/>
    <w:rsid w:val="005813C1"/>
    <w:rsid w:val="005A77A7"/>
    <w:rsid w:val="005C107A"/>
    <w:rsid w:val="005F433E"/>
    <w:rsid w:val="005F457C"/>
    <w:rsid w:val="006276B5"/>
    <w:rsid w:val="00630C8B"/>
    <w:rsid w:val="00635474"/>
    <w:rsid w:val="006549DB"/>
    <w:rsid w:val="00654B27"/>
    <w:rsid w:val="00654B37"/>
    <w:rsid w:val="0066258A"/>
    <w:rsid w:val="00683B26"/>
    <w:rsid w:val="006B0358"/>
    <w:rsid w:val="006B5868"/>
    <w:rsid w:val="006C6AB6"/>
    <w:rsid w:val="006C7FC0"/>
    <w:rsid w:val="006F0DD6"/>
    <w:rsid w:val="00723310"/>
    <w:rsid w:val="00724784"/>
    <w:rsid w:val="00730F96"/>
    <w:rsid w:val="00734113"/>
    <w:rsid w:val="00757526"/>
    <w:rsid w:val="00792DD1"/>
    <w:rsid w:val="007B2F6E"/>
    <w:rsid w:val="007B68BF"/>
    <w:rsid w:val="007C3BE1"/>
    <w:rsid w:val="007D6304"/>
    <w:rsid w:val="007E79A2"/>
    <w:rsid w:val="007F755A"/>
    <w:rsid w:val="008561E2"/>
    <w:rsid w:val="0087694E"/>
    <w:rsid w:val="008837AB"/>
    <w:rsid w:val="00885F35"/>
    <w:rsid w:val="008970DE"/>
    <w:rsid w:val="008B3C5A"/>
    <w:rsid w:val="008B6924"/>
    <w:rsid w:val="008C10C1"/>
    <w:rsid w:val="008C1EB3"/>
    <w:rsid w:val="008D0BB5"/>
    <w:rsid w:val="008E1514"/>
    <w:rsid w:val="008E349F"/>
    <w:rsid w:val="00972616"/>
    <w:rsid w:val="0098721D"/>
    <w:rsid w:val="009B3B74"/>
    <w:rsid w:val="009C595B"/>
    <w:rsid w:val="009D0CE3"/>
    <w:rsid w:val="009D3266"/>
    <w:rsid w:val="009D58CE"/>
    <w:rsid w:val="009F20DF"/>
    <w:rsid w:val="00A4187A"/>
    <w:rsid w:val="00A7579A"/>
    <w:rsid w:val="00A76562"/>
    <w:rsid w:val="00A7745F"/>
    <w:rsid w:val="00A95638"/>
    <w:rsid w:val="00AA22A5"/>
    <w:rsid w:val="00AB1B47"/>
    <w:rsid w:val="00AB3F78"/>
    <w:rsid w:val="00AC4B8E"/>
    <w:rsid w:val="00AE1E35"/>
    <w:rsid w:val="00B01F7B"/>
    <w:rsid w:val="00B0769C"/>
    <w:rsid w:val="00B21DB3"/>
    <w:rsid w:val="00B24633"/>
    <w:rsid w:val="00B2588D"/>
    <w:rsid w:val="00B31B68"/>
    <w:rsid w:val="00B46A58"/>
    <w:rsid w:val="00BA77B8"/>
    <w:rsid w:val="00BC02E6"/>
    <w:rsid w:val="00BC1D16"/>
    <w:rsid w:val="00BC249E"/>
    <w:rsid w:val="00BD3B25"/>
    <w:rsid w:val="00BE3CBB"/>
    <w:rsid w:val="00C17264"/>
    <w:rsid w:val="00C27894"/>
    <w:rsid w:val="00C27ACC"/>
    <w:rsid w:val="00C431F5"/>
    <w:rsid w:val="00C636AD"/>
    <w:rsid w:val="00C82D10"/>
    <w:rsid w:val="00CB0BF7"/>
    <w:rsid w:val="00CC0224"/>
    <w:rsid w:val="00CD6904"/>
    <w:rsid w:val="00CE545A"/>
    <w:rsid w:val="00CF4FCC"/>
    <w:rsid w:val="00CF7DE6"/>
    <w:rsid w:val="00D040F7"/>
    <w:rsid w:val="00D167AF"/>
    <w:rsid w:val="00D23477"/>
    <w:rsid w:val="00D323D8"/>
    <w:rsid w:val="00D672AC"/>
    <w:rsid w:val="00DB4AA5"/>
    <w:rsid w:val="00E145BA"/>
    <w:rsid w:val="00E224FC"/>
    <w:rsid w:val="00E23457"/>
    <w:rsid w:val="00E258AB"/>
    <w:rsid w:val="00E578C5"/>
    <w:rsid w:val="00E67D67"/>
    <w:rsid w:val="00E85C7A"/>
    <w:rsid w:val="00E91286"/>
    <w:rsid w:val="00EA7059"/>
    <w:rsid w:val="00EE5760"/>
    <w:rsid w:val="00EF023D"/>
    <w:rsid w:val="00EF168C"/>
    <w:rsid w:val="00EF270A"/>
    <w:rsid w:val="00F04A5A"/>
    <w:rsid w:val="00F12919"/>
    <w:rsid w:val="00F24487"/>
    <w:rsid w:val="00F35F1A"/>
    <w:rsid w:val="00F45EDB"/>
    <w:rsid w:val="00F720B8"/>
    <w:rsid w:val="00FC0D2E"/>
    <w:rsid w:val="00FF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55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F457C"/>
    <w:pPr>
      <w:spacing w:after="0" w:line="240" w:lineRule="auto"/>
      <w:ind w:left="0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B46A58"/>
    <w:pPr>
      <w:spacing w:before="600" w:after="60" w:line="288" w:lineRule="auto"/>
      <w:ind w:left="360" w:hanging="360"/>
      <w:outlineLvl w:val="0"/>
    </w:pPr>
    <w:rPr>
      <w:rFonts w:asciiTheme="majorHAnsi" w:hAnsiTheme="majorHAnsi" w:cstheme="minorBid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2E2E2E" w:themeColor="accent2"/>
      <w:sz w:val="22"/>
      <w:szCs w:val="26"/>
      <w:lang w:val="en-GB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707070" w:themeColor="accent1"/>
      <w:sz w:val="22"/>
      <w:lang w:val="en-GB"/>
    </w:rPr>
  </w:style>
  <w:style w:type="paragraph" w:styleId="4">
    <w:name w:val="heading 4"/>
    <w:basedOn w:val="a"/>
    <w:link w:val="40"/>
    <w:uiPriority w:val="9"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707070" w:themeColor="accent1"/>
      <w:spacing w:val="6"/>
      <w:sz w:val="22"/>
      <w:szCs w:val="22"/>
      <w:lang w:val="en-GB"/>
    </w:rPr>
  </w:style>
  <w:style w:type="paragraph" w:styleId="5">
    <w:name w:val="heading 5"/>
    <w:basedOn w:val="a"/>
    <w:link w:val="50"/>
    <w:uiPriority w:val="9"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  <w:sz w:val="22"/>
      <w:szCs w:val="22"/>
      <w:lang w:val="en-GB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2E2E2E" w:themeColor="accent2"/>
      <w:spacing w:val="12"/>
      <w:sz w:val="22"/>
      <w:szCs w:val="22"/>
      <w:lang w:val="en-GB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2E2E2E" w:themeColor="accent2"/>
      <w:sz w:val="22"/>
      <w:szCs w:val="22"/>
      <w:lang w:val="en-GB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 w:val="22"/>
      <w:szCs w:val="21"/>
      <w:lang w:val="en-GB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46A58"/>
    <w:rPr>
      <w:rFonts w:asciiTheme="majorHAnsi" w:hAnsiTheme="majorHAnsi"/>
      <w:caps/>
      <w:color w:val="2E2E2E" w:themeColor="accent2"/>
      <w:spacing w:val="14"/>
      <w:sz w:val="26"/>
      <w:szCs w:val="26"/>
      <w:lang w:eastAsia="zh-CN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ind w:left="360"/>
    </w:pPr>
    <w:rPr>
      <w:rFonts w:asciiTheme="minorHAnsi" w:hAnsiTheme="minorHAnsi" w:cstheme="minorBidi"/>
      <w:color w:val="707070" w:themeColor="accent1"/>
      <w:sz w:val="22"/>
      <w:szCs w:val="22"/>
      <w:lang w:val="en-GB"/>
    </w:r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ind w:left="360"/>
    </w:pPr>
    <w:rPr>
      <w:rFonts w:asciiTheme="minorHAnsi" w:hAnsiTheme="minorHAnsi" w:cstheme="minorBidi"/>
      <w:color w:val="707070" w:themeColor="accent1"/>
      <w:sz w:val="22"/>
      <w:szCs w:val="22"/>
      <w:lang w:val="en-GB"/>
    </w:r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/>
      <w:ind w:left="360"/>
    </w:pPr>
    <w:rPr>
      <w:rFonts w:asciiTheme="minorHAnsi" w:hAnsiTheme="minorHAnsi" w:cstheme="minorBidi"/>
      <w:i/>
      <w:iCs/>
      <w:color w:val="707070" w:themeColor="accent1"/>
      <w:sz w:val="20"/>
      <w:szCs w:val="18"/>
      <w:lang w:val="en-GB"/>
    </w:rPr>
  </w:style>
  <w:style w:type="paragraph" w:styleId="a8">
    <w:name w:val="Title"/>
    <w:basedOn w:val="a"/>
    <w:link w:val="a9"/>
    <w:uiPriority w:val="2"/>
    <w:unhideWhenUsed/>
    <w:qFormat/>
    <w:rsid w:val="000D700A"/>
    <w:pPr>
      <w:pBdr>
        <w:left w:val="single" w:sz="48" w:space="10" w:color="000000" w:themeColor="text1"/>
      </w:pBdr>
      <w:spacing w:before="240" w:line="288" w:lineRule="auto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  <w:lang w:val="en-GB"/>
    </w:rPr>
  </w:style>
  <w:style w:type="character" w:customStyle="1" w:styleId="a9">
    <w:name w:val="标题字符"/>
    <w:basedOn w:val="a0"/>
    <w:link w:val="a8"/>
    <w:uiPriority w:val="2"/>
    <w:rsid w:val="000D700A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  <w:lang w:val="en-GB" w:eastAsia="zh-CN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 w:line="288" w:lineRule="auto"/>
      <w:ind w:left="360"/>
      <w:contextualSpacing/>
    </w:pPr>
    <w:rPr>
      <w:rFonts w:asciiTheme="minorHAnsi" w:hAnsiTheme="minorHAnsi" w:cstheme="minorBidi"/>
      <w:i/>
      <w:color w:val="707070" w:themeColor="accent1"/>
      <w:spacing w:val="15"/>
      <w:sz w:val="32"/>
      <w:szCs w:val="22"/>
      <w:lang w:val="en-GB"/>
    </w:rPr>
  </w:style>
  <w:style w:type="paragraph" w:styleId="ac">
    <w:name w:val="Date"/>
    <w:basedOn w:val="a"/>
    <w:next w:val="a8"/>
    <w:link w:val="ad"/>
    <w:uiPriority w:val="2"/>
    <w:qFormat/>
    <w:pPr>
      <w:spacing w:after="360" w:line="288" w:lineRule="auto"/>
    </w:pPr>
    <w:rPr>
      <w:rFonts w:asciiTheme="minorHAnsi" w:hAnsiTheme="minorHAnsi" w:cstheme="minorBidi"/>
      <w:color w:val="707070" w:themeColor="accent1"/>
      <w:sz w:val="28"/>
      <w:szCs w:val="22"/>
      <w:lang w:val="en-GB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 w:after="120" w:line="288" w:lineRule="auto"/>
      <w:ind w:left="360"/>
    </w:pPr>
    <w:rPr>
      <w:rFonts w:asciiTheme="minorHAnsi" w:hAnsiTheme="minorHAnsi" w:cstheme="minorBidi"/>
      <w:b/>
      <w:i/>
      <w:iCs/>
      <w:color w:val="2E2E2E" w:themeColor="accent2"/>
      <w:sz w:val="22"/>
      <w:szCs w:val="22"/>
      <w:lang w:val="en-GB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 w:after="120" w:line="288" w:lineRule="auto"/>
      <w:ind w:left="360"/>
    </w:pPr>
    <w:rPr>
      <w:rFonts w:asciiTheme="minorHAnsi" w:hAnsiTheme="minorHAnsi" w:cstheme="minorBidi"/>
      <w:i/>
      <w:iCs/>
      <w:color w:val="707070" w:themeColor="accent1"/>
      <w:sz w:val="22"/>
      <w:szCs w:val="22"/>
      <w:lang w:val="en-GB"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unhideWhenUsed/>
    <w:qFormat/>
    <w:pPr>
      <w:ind w:left="0" w:firstLine="0"/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11">
    <w:name w:val="toc 1"/>
    <w:basedOn w:val="a"/>
    <w:next w:val="a"/>
    <w:autoRedefine/>
    <w:uiPriority w:val="39"/>
    <w:semiHidden/>
    <w:unhideWhenUsed/>
    <w:rsid w:val="00380C90"/>
    <w:pPr>
      <w:spacing w:before="120" w:line="288" w:lineRule="auto"/>
    </w:pPr>
    <w:rPr>
      <w:rFonts w:asciiTheme="minorHAnsi" w:hAnsiTheme="minorHAnsi" w:cstheme="minorBidi"/>
      <w:b/>
      <w:bCs/>
      <w:color w:val="707070" w:themeColor="accent1"/>
      <w:lang w:val="en-GB"/>
    </w:rPr>
  </w:style>
  <w:style w:type="paragraph" w:styleId="21">
    <w:name w:val="toc 2"/>
    <w:basedOn w:val="a"/>
    <w:next w:val="a"/>
    <w:autoRedefine/>
    <w:uiPriority w:val="39"/>
    <w:semiHidden/>
    <w:unhideWhenUsed/>
    <w:rsid w:val="00380C90"/>
    <w:pPr>
      <w:spacing w:line="288" w:lineRule="auto"/>
      <w:ind w:left="220"/>
    </w:pPr>
    <w:rPr>
      <w:rFonts w:asciiTheme="minorHAnsi" w:hAnsiTheme="minorHAnsi" w:cstheme="minorBidi"/>
      <w:b/>
      <w:bCs/>
      <w:color w:val="707070" w:themeColor="accent1"/>
      <w:sz w:val="22"/>
      <w:szCs w:val="22"/>
      <w:lang w:val="en-GB"/>
    </w:rPr>
  </w:style>
  <w:style w:type="paragraph" w:styleId="31">
    <w:name w:val="toc 3"/>
    <w:basedOn w:val="a"/>
    <w:next w:val="a"/>
    <w:autoRedefine/>
    <w:uiPriority w:val="39"/>
    <w:semiHidden/>
    <w:unhideWhenUsed/>
    <w:rsid w:val="00380C90"/>
    <w:pPr>
      <w:spacing w:line="288" w:lineRule="auto"/>
      <w:ind w:left="440"/>
    </w:pPr>
    <w:rPr>
      <w:rFonts w:asciiTheme="minorHAnsi" w:hAnsiTheme="minorHAnsi" w:cstheme="minorBidi"/>
      <w:color w:val="707070" w:themeColor="accent1"/>
      <w:sz w:val="22"/>
      <w:szCs w:val="22"/>
      <w:lang w:val="en-GB"/>
    </w:rPr>
  </w:style>
  <w:style w:type="paragraph" w:styleId="41">
    <w:name w:val="toc 4"/>
    <w:basedOn w:val="a"/>
    <w:next w:val="a"/>
    <w:autoRedefine/>
    <w:uiPriority w:val="39"/>
    <w:semiHidden/>
    <w:unhideWhenUsed/>
    <w:rsid w:val="00380C90"/>
    <w:pPr>
      <w:spacing w:line="288" w:lineRule="auto"/>
      <w:ind w:left="660"/>
    </w:pPr>
    <w:rPr>
      <w:rFonts w:asciiTheme="minorHAnsi" w:hAnsiTheme="minorHAnsi" w:cstheme="minorBidi"/>
      <w:color w:val="707070" w:themeColor="accent1"/>
      <w:sz w:val="20"/>
      <w:szCs w:val="20"/>
      <w:lang w:val="en-GB"/>
    </w:rPr>
  </w:style>
  <w:style w:type="paragraph" w:styleId="51">
    <w:name w:val="toc 5"/>
    <w:basedOn w:val="a"/>
    <w:next w:val="a"/>
    <w:autoRedefine/>
    <w:uiPriority w:val="39"/>
    <w:semiHidden/>
    <w:unhideWhenUsed/>
    <w:rsid w:val="00380C90"/>
    <w:pPr>
      <w:spacing w:line="288" w:lineRule="auto"/>
      <w:ind w:left="880"/>
    </w:pPr>
    <w:rPr>
      <w:rFonts w:asciiTheme="minorHAnsi" w:hAnsiTheme="minorHAnsi" w:cstheme="minorBidi"/>
      <w:color w:val="707070" w:themeColor="accent1"/>
      <w:sz w:val="20"/>
      <w:szCs w:val="20"/>
      <w:lang w:val="en-GB"/>
    </w:rPr>
  </w:style>
  <w:style w:type="paragraph" w:styleId="61">
    <w:name w:val="toc 6"/>
    <w:basedOn w:val="a"/>
    <w:next w:val="a"/>
    <w:autoRedefine/>
    <w:uiPriority w:val="39"/>
    <w:semiHidden/>
    <w:unhideWhenUsed/>
    <w:rsid w:val="00380C90"/>
    <w:pPr>
      <w:spacing w:line="288" w:lineRule="auto"/>
      <w:ind w:left="1100"/>
    </w:pPr>
    <w:rPr>
      <w:rFonts w:asciiTheme="minorHAnsi" w:hAnsiTheme="minorHAnsi" w:cstheme="minorBidi"/>
      <w:color w:val="707070" w:themeColor="accent1"/>
      <w:sz w:val="20"/>
      <w:szCs w:val="20"/>
      <w:lang w:val="en-GB"/>
    </w:rPr>
  </w:style>
  <w:style w:type="paragraph" w:styleId="71">
    <w:name w:val="toc 7"/>
    <w:basedOn w:val="a"/>
    <w:next w:val="a"/>
    <w:autoRedefine/>
    <w:uiPriority w:val="39"/>
    <w:semiHidden/>
    <w:unhideWhenUsed/>
    <w:rsid w:val="00380C90"/>
    <w:pPr>
      <w:spacing w:line="288" w:lineRule="auto"/>
      <w:ind w:left="1320"/>
    </w:pPr>
    <w:rPr>
      <w:rFonts w:asciiTheme="minorHAnsi" w:hAnsiTheme="minorHAnsi" w:cstheme="minorBidi"/>
      <w:color w:val="707070" w:themeColor="accent1"/>
      <w:sz w:val="20"/>
      <w:szCs w:val="20"/>
      <w:lang w:val="en-GB"/>
    </w:rPr>
  </w:style>
  <w:style w:type="paragraph" w:styleId="81">
    <w:name w:val="toc 8"/>
    <w:basedOn w:val="a"/>
    <w:next w:val="a"/>
    <w:autoRedefine/>
    <w:uiPriority w:val="39"/>
    <w:semiHidden/>
    <w:unhideWhenUsed/>
    <w:rsid w:val="00380C90"/>
    <w:pPr>
      <w:spacing w:line="288" w:lineRule="auto"/>
      <w:ind w:left="1540"/>
    </w:pPr>
    <w:rPr>
      <w:rFonts w:asciiTheme="minorHAnsi" w:hAnsiTheme="minorHAnsi" w:cstheme="minorBidi"/>
      <w:color w:val="707070" w:themeColor="accent1"/>
      <w:sz w:val="20"/>
      <w:szCs w:val="20"/>
      <w:lang w:val="en-GB"/>
    </w:rPr>
  </w:style>
  <w:style w:type="paragraph" w:styleId="91">
    <w:name w:val="toc 9"/>
    <w:basedOn w:val="a"/>
    <w:next w:val="a"/>
    <w:autoRedefine/>
    <w:uiPriority w:val="39"/>
    <w:semiHidden/>
    <w:unhideWhenUsed/>
    <w:rsid w:val="00380C90"/>
    <w:pPr>
      <w:spacing w:line="288" w:lineRule="auto"/>
      <w:ind w:left="1760"/>
    </w:pPr>
    <w:rPr>
      <w:rFonts w:asciiTheme="minorHAnsi" w:hAnsiTheme="minorHAnsi" w:cstheme="minorBidi"/>
      <w:color w:val="707070" w:themeColor="accent1"/>
      <w:sz w:val="20"/>
      <w:szCs w:val="20"/>
      <w:lang w:val="en-GB"/>
    </w:rPr>
  </w:style>
  <w:style w:type="paragraph" w:styleId="af9">
    <w:name w:val="Revision"/>
    <w:hidden/>
    <w:uiPriority w:val="99"/>
    <w:semiHidden/>
    <w:rsid w:val="000D700A"/>
    <w:pPr>
      <w:spacing w:after="0" w:line="240" w:lineRule="auto"/>
      <w:ind w:left="0"/>
    </w:pPr>
    <w:rPr>
      <w:lang w:val="en-GB" w:eastAsia="zh-CN"/>
    </w:rPr>
  </w:style>
  <w:style w:type="paragraph" w:styleId="afa">
    <w:name w:val="List Paragraph"/>
    <w:basedOn w:val="a"/>
    <w:uiPriority w:val="34"/>
    <w:unhideWhenUsed/>
    <w:qFormat/>
    <w:rsid w:val="008E1514"/>
    <w:pPr>
      <w:spacing w:after="120" w:line="288" w:lineRule="auto"/>
      <w:ind w:left="360" w:firstLineChars="200" w:firstLine="420"/>
    </w:pPr>
    <w:rPr>
      <w:rFonts w:asciiTheme="minorHAnsi" w:hAnsiTheme="minorHAnsi" w:cstheme="minorBidi"/>
      <w:color w:val="707070" w:themeColor="accent1"/>
      <w:sz w:val="22"/>
      <w:szCs w:val="22"/>
      <w:lang w:val="en-GB"/>
    </w:rPr>
  </w:style>
  <w:style w:type="character" w:styleId="HTML">
    <w:name w:val="HTML Code"/>
    <w:basedOn w:val="a0"/>
    <w:uiPriority w:val="99"/>
    <w:semiHidden/>
    <w:unhideWhenUsed/>
    <w:rsid w:val="002645EF"/>
    <w:rPr>
      <w:rFonts w:ascii="Courier New" w:eastAsiaTheme="minorEastAsia" w:hAnsi="Courier New" w:cs="Courier New"/>
      <w:sz w:val="20"/>
      <w:szCs w:val="20"/>
    </w:rPr>
  </w:style>
  <w:style w:type="character" w:styleId="afb">
    <w:name w:val="Hyperlink"/>
    <w:basedOn w:val="a0"/>
    <w:uiPriority w:val="99"/>
    <w:semiHidden/>
    <w:unhideWhenUsed/>
    <w:rsid w:val="002645EF"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53239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7881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1524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84198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127453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736618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2935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48881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07729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172987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773060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2520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22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82503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7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09111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75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214893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7481">
                  <w:marLeft w:val="0"/>
                  <w:marRight w:val="0"/>
                  <w:marTop w:val="0"/>
                  <w:marBottom w:val="0"/>
                  <w:divBdr>
                    <w:top w:val="single" w:sz="6" w:space="15" w:color="E0E6ED"/>
                    <w:left w:val="single" w:sz="6" w:space="15" w:color="E0E6ED"/>
                    <w:bottom w:val="none" w:sz="0" w:space="0" w:color="auto"/>
                    <w:right w:val="single" w:sz="6" w:space="15" w:color="E0E6ED"/>
                  </w:divBdr>
                  <w:divsChild>
                    <w:div w:id="18192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3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0E6ED"/>
                    <w:bottom w:val="single" w:sz="6" w:space="15" w:color="E0E6ED"/>
                    <w:right w:val="single" w:sz="6" w:space="15" w:color="E0E6ED"/>
                  </w:divBdr>
                  <w:divsChild>
                    <w:div w:id="10307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4092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6539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015164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49195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033129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556290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489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8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4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648950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817472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4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5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22947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7517">
                  <w:marLeft w:val="0"/>
                  <w:marRight w:val="0"/>
                  <w:marTop w:val="0"/>
                  <w:marBottom w:val="0"/>
                  <w:divBdr>
                    <w:top w:val="single" w:sz="6" w:space="15" w:color="E0E6ED"/>
                    <w:left w:val="single" w:sz="6" w:space="15" w:color="E0E6ED"/>
                    <w:bottom w:val="none" w:sz="0" w:space="0" w:color="auto"/>
                    <w:right w:val="single" w:sz="6" w:space="15" w:color="E0E6ED"/>
                  </w:divBdr>
                  <w:divsChild>
                    <w:div w:id="14751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5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0E6ED"/>
                    <w:bottom w:val="single" w:sz="6" w:space="15" w:color="E0E6ED"/>
                    <w:right w:val="single" w:sz="6" w:space="15" w:color="E0E6ED"/>
                  </w:divBdr>
                  <w:divsChild>
                    <w:div w:id="2163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684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9958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48436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6261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ngwang/Library/Containers/com.microsoft.Word/Data/Library/Caches/2052/TM10002082/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04E99B-4FC6-8141-85C6-49FEE2F6B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603</TotalTime>
  <Pages>11</Pages>
  <Words>521</Words>
  <Characters>2976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王猛</dc:creator>
  <cp:keywords/>
  <dc:description/>
  <cp:lastModifiedBy>王猛</cp:lastModifiedBy>
  <cp:revision>101</cp:revision>
  <dcterms:created xsi:type="dcterms:W3CDTF">2017-12-28T07:00:00Z</dcterms:created>
  <dcterms:modified xsi:type="dcterms:W3CDTF">2018-01-16T05:36:00Z</dcterms:modified>
</cp:coreProperties>
</file>